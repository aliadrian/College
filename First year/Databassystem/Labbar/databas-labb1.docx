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9C41" w14:textId="77777777" w:rsidR="008A4052" w:rsidRDefault="00E44E27" w:rsidP="002E1230">
      <w:pPr>
        <w:pStyle w:val="Heading2"/>
      </w:pPr>
      <w:r>
        <w:t xml:space="preserve">Laboration </w:t>
      </w:r>
      <w:r w:rsidR="001774E5">
        <w:t>1</w:t>
      </w:r>
    </w:p>
    <w:p w14:paraId="26F49C42" w14:textId="77777777" w:rsidR="008D58AD" w:rsidRDefault="008D58AD"/>
    <w:p w14:paraId="26F49C43" w14:textId="77777777" w:rsidR="003C52FD" w:rsidRDefault="008D58AD" w:rsidP="007273A6">
      <w:r w:rsidRPr="005B2E70">
        <w:t xml:space="preserve">Under den här labben kommer Du att få arbeta med att skapa </w:t>
      </w:r>
      <w:r w:rsidR="00D81B02">
        <w:t xml:space="preserve">olika databasobjekt. Du </w:t>
      </w:r>
      <w:r w:rsidR="006845AD">
        <w:t xml:space="preserve">bör </w:t>
      </w:r>
      <w:r w:rsidR="00D81B02">
        <w:t xml:space="preserve">ha tagit del av föreläsning 1 - </w:t>
      </w:r>
      <w:r w:rsidR="003C38A5">
        <w:t>5</w:t>
      </w:r>
      <w:r w:rsidR="006845AD">
        <w:t xml:space="preserve"> för att klara labben utan problem.</w:t>
      </w:r>
    </w:p>
    <w:p w14:paraId="26F49C44" w14:textId="77777777" w:rsidR="004C27FC" w:rsidRDefault="004C27FC" w:rsidP="007273A6"/>
    <w:p w14:paraId="26F49C45" w14:textId="77777777" w:rsidR="004C27FC" w:rsidRDefault="004C27FC" w:rsidP="007273A6">
      <w:r w:rsidRPr="0009156C">
        <w:rPr>
          <w:b/>
        </w:rPr>
        <w:t>OBS!</w:t>
      </w:r>
      <w:r>
        <w:t xml:space="preserve"> Tänk på att alltid ta hand om dina transaktioner</w:t>
      </w:r>
      <w:r w:rsidR="00D81B02">
        <w:t xml:space="preserve"> med </w:t>
      </w:r>
      <w:proofErr w:type="spellStart"/>
      <w:r w:rsidR="00D81B02">
        <w:t>commit</w:t>
      </w:r>
      <w:proofErr w:type="spellEnd"/>
      <w:r w:rsidR="00D81B02">
        <w:t>!</w:t>
      </w:r>
    </w:p>
    <w:p w14:paraId="26F49C46" w14:textId="77777777" w:rsidR="0009156C" w:rsidRDefault="0009156C" w:rsidP="007273A6"/>
    <w:p w14:paraId="26F49C47" w14:textId="77777777" w:rsidR="008641F4" w:rsidRDefault="00D81B02" w:rsidP="00D81B02">
      <w:r>
        <w:t xml:space="preserve">Redovisa labben i en välstrukturerad, tydlig och lättläst labbrapport. Använd detta dokument som labbrapport. </w:t>
      </w:r>
      <w:r>
        <w:rPr>
          <w:b/>
        </w:rPr>
        <w:t>Du fyller i dina kommentarer/frågor och lösningar i befintligt dokument.</w:t>
      </w:r>
    </w:p>
    <w:p w14:paraId="26F49C48" w14:textId="77777777" w:rsidR="00D81B02" w:rsidRDefault="00D81B02" w:rsidP="00D81B02">
      <w:pPr>
        <w:rPr>
          <w:b/>
          <w:color w:val="800000"/>
        </w:rPr>
      </w:pPr>
    </w:p>
    <w:p w14:paraId="26F49C4A" w14:textId="77777777" w:rsidR="00CA6AA4" w:rsidRDefault="00CA6AA4" w:rsidP="00325A05">
      <w:pPr>
        <w:rPr>
          <w:b/>
        </w:rPr>
      </w:pPr>
    </w:p>
    <w:p w14:paraId="26F49C4B" w14:textId="77777777" w:rsidR="00C472D6" w:rsidRPr="007A0FA8" w:rsidRDefault="00C472D6" w:rsidP="00325A05">
      <w:pPr>
        <w:rPr>
          <w:b/>
        </w:rPr>
      </w:pPr>
      <w:r w:rsidRPr="007A0FA8">
        <w:rPr>
          <w:b/>
        </w:rPr>
        <w:t xml:space="preserve">Uppgift </w:t>
      </w:r>
      <w:r w:rsidR="007273A6">
        <w:rPr>
          <w:b/>
        </w:rPr>
        <w:t>1</w:t>
      </w:r>
    </w:p>
    <w:p w14:paraId="26F49C4C" w14:textId="77777777" w:rsidR="001825B7" w:rsidRDefault="009D08DA" w:rsidP="00325A05">
      <w:r>
        <w:t xml:space="preserve">Skapa </w:t>
      </w:r>
      <w:r w:rsidR="007273A6">
        <w:t>en sekvens</w:t>
      </w:r>
      <w:r>
        <w:t xml:space="preserve"> med</w:t>
      </w:r>
      <w:r w:rsidR="00C9783C">
        <w:t xml:space="preserve"> namnet</w:t>
      </w:r>
      <w:r>
        <w:t xml:space="preserve"> </w:t>
      </w:r>
      <w:proofErr w:type="spellStart"/>
      <w:r w:rsidR="00B86A3D" w:rsidRPr="00C9783C">
        <w:rPr>
          <w:rFonts w:ascii="Consolas" w:hAnsi="Consolas" w:cs="Consolas"/>
          <w:b/>
          <w:color w:val="0000FF"/>
        </w:rPr>
        <w:t>myseq</w:t>
      </w:r>
      <w:proofErr w:type="spellEnd"/>
      <w:r>
        <w:rPr>
          <w:rFonts w:ascii="Courier New" w:hAnsi="Courier New" w:cs="Courier New"/>
          <w:b/>
        </w:rPr>
        <w:t xml:space="preserve"> </w:t>
      </w:r>
      <w:r>
        <w:t>de</w:t>
      </w:r>
      <w:r w:rsidR="007273A6">
        <w:t>n</w:t>
      </w:r>
      <w:r w:rsidR="007A0FA8" w:rsidRPr="007A0FA8">
        <w:t xml:space="preserve"> skall starta med 1 och öka med 1.</w:t>
      </w:r>
      <w:r w:rsidR="00AE4573">
        <w:t xml:space="preserve"> </w:t>
      </w:r>
      <w:r w:rsidR="007273A6">
        <w:t>Sekvensens</w:t>
      </w:r>
      <w:r w:rsidR="00AE4573">
        <w:t xml:space="preserve"> metod </w:t>
      </w:r>
      <w:proofErr w:type="spellStart"/>
      <w:r w:rsidR="00C575E6" w:rsidRPr="00C9783C">
        <w:rPr>
          <w:rFonts w:ascii="Consolas" w:hAnsi="Consolas" w:cs="Consolas"/>
          <w:b/>
          <w:color w:val="0000FF"/>
        </w:rPr>
        <w:t>nextval</w:t>
      </w:r>
      <w:proofErr w:type="spellEnd"/>
      <w:r w:rsidR="00C575E6">
        <w:rPr>
          <w:rFonts w:ascii="Courier New" w:hAnsi="Courier New" w:cs="Courier New"/>
        </w:rPr>
        <w:t xml:space="preserve"> </w:t>
      </w:r>
      <w:r w:rsidR="00AE4573">
        <w:t xml:space="preserve">returnerar numerisk </w:t>
      </w:r>
      <w:proofErr w:type="spellStart"/>
      <w:r w:rsidR="00AE4573">
        <w:t>datatyp</w:t>
      </w:r>
      <w:proofErr w:type="spellEnd"/>
      <w:r w:rsidR="00AE4573">
        <w:t>.</w:t>
      </w:r>
    </w:p>
    <w:p w14:paraId="26F49C4D" w14:textId="77777777" w:rsidR="007273A6" w:rsidRDefault="007273A6" w:rsidP="00325A05">
      <w:pPr>
        <w:rPr>
          <w:b/>
        </w:rPr>
      </w:pPr>
    </w:p>
    <w:p w14:paraId="26F49C4E" w14:textId="77777777" w:rsidR="007A0FA8" w:rsidRPr="002A284E" w:rsidRDefault="001825B7" w:rsidP="00325A05">
      <w:pPr>
        <w:rPr>
          <w:b/>
        </w:rPr>
      </w:pPr>
      <w:r w:rsidRPr="002A284E">
        <w:rPr>
          <w:b/>
        </w:rPr>
        <w:t xml:space="preserve">Uppgift </w:t>
      </w:r>
      <w:r w:rsidR="00C575E6">
        <w:rPr>
          <w:b/>
        </w:rPr>
        <w:t>2</w:t>
      </w:r>
    </w:p>
    <w:p w14:paraId="26F49C4F" w14:textId="77777777" w:rsidR="001825B7" w:rsidRDefault="001825B7" w:rsidP="00325A05">
      <w:r>
        <w:t>Skapa en tabellstruktur enligt följande ritning</w:t>
      </w:r>
    </w:p>
    <w:p w14:paraId="26F49C50" w14:textId="77777777" w:rsidR="00D81B02" w:rsidRDefault="00D81B02" w:rsidP="00325A05"/>
    <w:p w14:paraId="26F49C51" w14:textId="77777777" w:rsidR="00F755AE" w:rsidRPr="007A0FA8" w:rsidRDefault="008E65CC" w:rsidP="00C30FE1">
      <w:r>
        <w:rPr>
          <w:noProof/>
        </w:rPr>
        <mc:AlternateContent>
          <mc:Choice Requires="wpc">
            <w:drawing>
              <wp:inline distT="0" distB="0" distL="0" distR="0" wp14:anchorId="26F49CA7" wp14:editId="26F49CA8">
                <wp:extent cx="5905500" cy="3886200"/>
                <wp:effectExtent l="13335" t="9525" r="0" b="0"/>
                <wp:docPr id="30" name="Arbetsyta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029200" cy="3771900"/>
                            <a:chOff x="1767" y="3460"/>
                            <a:chExt cx="7920" cy="5940"/>
                          </a:xfrm>
                        </wpg:grpSpPr>
                        <wps:wsp>
                          <wps:cNvPr id="3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27" y="6700"/>
                              <a:ext cx="10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" name="Group 25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7885" y="5352"/>
                              <a:ext cx="1626" cy="362"/>
                              <a:chOff x="2391" y="8499"/>
                              <a:chExt cx="1626" cy="362"/>
                            </a:xfrm>
                          </wpg:grpSpPr>
                          <wps:wsp>
                            <wps:cNvPr id="5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91" y="8680"/>
                                <a:ext cx="16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500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6" y="8860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499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" name="Group 20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7895" y="8046"/>
                              <a:ext cx="1626" cy="362"/>
                              <a:chOff x="2391" y="8499"/>
                              <a:chExt cx="1626" cy="362"/>
                            </a:xfrm>
                          </wpg:grpSpPr>
                          <wps:wsp>
                            <wps:cNvPr id="10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91" y="8680"/>
                                <a:ext cx="16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500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6" y="8860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499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6267" y="3872"/>
                              <a:ext cx="1626" cy="362"/>
                              <a:chOff x="2391" y="8499"/>
                              <a:chExt cx="1626" cy="362"/>
                            </a:xfrm>
                          </wpg:grpSpPr>
                          <wps:wsp>
                            <wps:cNvPr id="15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91" y="8680"/>
                                <a:ext cx="16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500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6" y="8860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499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3387" y="3880"/>
                              <a:ext cx="1626" cy="362"/>
                              <a:chOff x="2391" y="8499"/>
                              <a:chExt cx="1626" cy="362"/>
                            </a:xfrm>
                          </wpg:grpSpPr>
                          <wps:wsp>
                            <wps:cNvPr id="2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91" y="8680"/>
                                <a:ext cx="16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500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6" y="8860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499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7" y="3460"/>
                              <a:ext cx="1980" cy="2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F49CBC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KUND</w:t>
                                </w:r>
                              </w:p>
                              <w:p w14:paraId="26F49CBD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#</w:t>
                                </w:r>
                                <w:r w:rsidR="00D873D2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="00D873D2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persnr</w:t>
                                </w:r>
                                <w:proofErr w:type="spellEnd"/>
                              </w:p>
                              <w:p w14:paraId="26F49CBE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* 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username</w:t>
                                </w:r>
                                <w:proofErr w:type="spellEnd"/>
                              </w:p>
                              <w:p w14:paraId="26F49CBF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* 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passwd</w:t>
                                </w:r>
                                <w:proofErr w:type="spellEnd"/>
                              </w:p>
                              <w:p w14:paraId="26F49CC0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* 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fnamn</w:t>
                                </w:r>
                                <w:proofErr w:type="spellEnd"/>
                              </w:p>
                              <w:p w14:paraId="26F49CC1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* 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enamn</w:t>
                                </w:r>
                                <w:proofErr w:type="spellEnd"/>
                              </w:p>
                              <w:p w14:paraId="26F49CC2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* kredittyp</w:t>
                                </w:r>
                              </w:p>
                              <w:p w14:paraId="26F49CC3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o 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telnr</w:t>
                                </w:r>
                                <w:proofErr w:type="spellEnd"/>
                              </w:p>
                              <w:p w14:paraId="26F49CC4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7" y="3460"/>
                              <a:ext cx="1980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F49CC5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KUND</w:t>
                                </w:r>
                                <w:r w:rsidR="00D873D2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ORDER</w:t>
                                </w:r>
                              </w:p>
                              <w:p w14:paraId="26F49CC6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#</w:t>
                                </w:r>
                                <w:r w:rsidR="00230B43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="00230B43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ord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nr</w:t>
                                </w:r>
                                <w:proofErr w:type="spellEnd"/>
                              </w:p>
                              <w:p w14:paraId="26F49CC7" w14:textId="77777777" w:rsidR="001825B7" w:rsidRDefault="00230B43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#)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persnr</w:t>
                                </w:r>
                                <w:proofErr w:type="spellEnd"/>
                                <w:proofErr w:type="gramEnd"/>
                              </w:p>
                              <w:p w14:paraId="26F49CC8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* </w:t>
                                </w:r>
                                <w:r w:rsidR="00230B43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datum</w:t>
                                </w:r>
                              </w:p>
                              <w:p w14:paraId="26F49CC9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7" y="3460"/>
                              <a:ext cx="198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F49CCA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KUND</w:t>
                                </w:r>
                                <w:r w:rsidR="00230B43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VAGN</w:t>
                                </w:r>
                              </w:p>
                              <w:p w14:paraId="26F49CCB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#</w:t>
                                </w:r>
                                <w:r w:rsidR="00BB5908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="00BB5908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radnr</w:t>
                                </w:r>
                                <w:proofErr w:type="spellEnd"/>
                              </w:p>
                              <w:p w14:paraId="26F49CCC" w14:textId="77777777" w:rsidR="001825B7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#)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ordnr</w:t>
                                </w:r>
                                <w:proofErr w:type="spellEnd"/>
                                <w:proofErr w:type="gramEnd"/>
                              </w:p>
                              <w:p w14:paraId="26F49CCD" w14:textId="77777777" w:rsidR="001825B7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#)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artnr</w:t>
                                </w:r>
                                <w:proofErr w:type="spellEnd"/>
                                <w:proofErr w:type="gramEnd"/>
                              </w:p>
                              <w:p w14:paraId="26F49CCE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="00BB5908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* antal</w:t>
                                </w:r>
                              </w:p>
                              <w:p w14:paraId="26F49CCF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7" y="5980"/>
                              <a:ext cx="1980" cy="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F49CD0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ARTIKEL</w:t>
                                </w:r>
                              </w:p>
                              <w:p w14:paraId="26F49CD1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#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artnr</w:t>
                                </w:r>
                                <w:proofErr w:type="spellEnd"/>
                              </w:p>
                              <w:p w14:paraId="26F49CD2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#)</w:t>
                                </w:r>
                                <w:proofErr w:type="spellStart"/>
                                <w:r w:rsidR="00230B43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vgnr</w:t>
                                </w:r>
                                <w:proofErr w:type="spellEnd"/>
                                <w:proofErr w:type="gramEnd"/>
                              </w:p>
                              <w:p w14:paraId="26F49CD3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* </w:t>
                                </w:r>
                                <w:r w:rsidR="00230B43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artnamn</w:t>
                                </w:r>
                              </w:p>
                              <w:p w14:paraId="26F49CD4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="00230B43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* pris</w:t>
                                </w:r>
                              </w:p>
                              <w:p w14:paraId="26F49CD5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26F49CD6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7" y="8140"/>
                              <a:ext cx="1980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F49CD7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VARUGRUPP</w:t>
                                </w:r>
                              </w:p>
                              <w:p w14:paraId="26F49CD8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#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vgnr</w:t>
                                </w:r>
                                <w:proofErr w:type="spellEnd"/>
                              </w:p>
                              <w:p w14:paraId="26F49CD9" w14:textId="77777777" w:rsid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* </w:t>
                                </w:r>
                                <w:proofErr w:type="spellStart"/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vgnamn</w:t>
                                </w:r>
                                <w:proofErr w:type="spellEnd"/>
                              </w:p>
                              <w:p w14:paraId="26F49CDA" w14:textId="77777777" w:rsidR="001825B7" w:rsidRPr="001825B7" w:rsidRDefault="001825B7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12" y="5980"/>
                              <a:ext cx="1980" cy="1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F49CDB" w14:textId="77777777" w:rsidR="00BB5908" w:rsidRPr="009066F4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</w:pPr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>ARTIKELBILD</w:t>
                                </w:r>
                              </w:p>
                              <w:p w14:paraId="26F49CDC" w14:textId="77777777" w:rsidR="00BB5908" w:rsidRPr="009066F4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</w:pPr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 xml:space="preserve"> # </w:t>
                                </w:r>
                                <w:proofErr w:type="spellStart"/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>bildnr</w:t>
                                </w:r>
                                <w:proofErr w:type="spellEnd"/>
                              </w:p>
                              <w:p w14:paraId="26F49CDD" w14:textId="77777777" w:rsidR="00BB5908" w:rsidRPr="009066F4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</w:pPr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>(</w:t>
                                </w:r>
                                <w:proofErr w:type="gramStart"/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>#)</w:t>
                                </w:r>
                                <w:proofErr w:type="spellStart"/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>artnr</w:t>
                                </w:r>
                                <w:proofErr w:type="spellEnd"/>
                                <w:proofErr w:type="gramEnd"/>
                              </w:p>
                              <w:p w14:paraId="26F49CDE" w14:textId="77777777" w:rsidR="00BB5908" w:rsidRPr="009066F4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</w:pPr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 xml:space="preserve"> * </w:t>
                                </w:r>
                                <w:proofErr w:type="spellStart"/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>filtyp</w:t>
                                </w:r>
                                <w:proofErr w:type="spellEnd"/>
                              </w:p>
                              <w:p w14:paraId="26F49CDF" w14:textId="77777777" w:rsidR="00BB5908" w:rsidRPr="009066F4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</w:pPr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 xml:space="preserve"> * width</w:t>
                                </w:r>
                              </w:p>
                              <w:p w14:paraId="26F49CE0" w14:textId="77777777" w:rsidR="00BB5908" w:rsidRPr="009066F4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</w:pPr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 xml:space="preserve"> * height</w:t>
                                </w:r>
                              </w:p>
                              <w:p w14:paraId="26F49CE1" w14:textId="77777777" w:rsidR="00BB5908" w:rsidRPr="009066F4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</w:pPr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 xml:space="preserve"> * path</w:t>
                                </w:r>
                              </w:p>
                              <w:p w14:paraId="26F49CE2" w14:textId="77777777" w:rsidR="00BB5908" w:rsidRPr="009066F4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</w:pPr>
                                <w:r w:rsidRPr="009066F4"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26F49CE3" w14:textId="77777777" w:rsidR="00BB5908" w:rsidRPr="009066F4" w:rsidRDefault="00BB5908" w:rsidP="00D6206D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6F49CA7" id="Arbetsyta 3" o:spid="_x0000_s1026" editas="canvas" style="width:465pt;height:306pt;mso-position-horizontal-relative:char;mso-position-vertical-relative:line" coordsize="5905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055;height:38862;visibility:visible;mso-wrap-style:square">
                  <v:fill o:detectmouseclick="t"/>
                  <v:path o:connecttype="none"/>
                </v:shape>
                <v:group id="Group 32" o:spid="_x0000_s1028" style="position:absolute;width:50292;height:37719" coordorigin="1767,3460" coordsize="7920,5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line id="Line 30" o:spid="_x0000_s1029" style="position:absolute;visibility:visible;mso-wrap-style:square" from="6627,6700" to="7707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<v:group id="Group 25" o:spid="_x0000_s1030" style="position:absolute;left:7885;top:5352;width:1626;height:362;rotation:-90" coordorigin="2391,8499" coordsize="162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">
                    <v:line id="Line 26" o:spid="_x0000_s1031" style="position:absolute;visibility:visible;mso-wrap-style:square" from="2391,8680" to="4011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<v:line id="Line 27" o:spid="_x0000_s1032" style="position:absolute;visibility:visible;mso-wrap-style:square" from="3657,8500" to="3658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<v:line id="Line 28" o:spid="_x0000_s1033" style="position:absolute;visibility:visible;mso-wrap-style:square" from="3656,8860" to="4016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<v:line id="Line 29" o:spid="_x0000_s1034" style="position:absolute;visibility:visible;mso-wrap-style:square" from="3657,8499" to="401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/v:group>
                  <v:group id="Group 20" o:spid="_x0000_s1035" style="position:absolute;left:7895;top:8046;width:1626;height:362;rotation:-90" coordorigin="2391,8499" coordsize="162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">
                    <v:line id="Line 21" o:spid="_x0000_s1036" style="position:absolute;visibility:visible;mso-wrap-style:square" from="2391,8680" to="4011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v:line id="Line 22" o:spid="_x0000_s1037" style="position:absolute;visibility:visible;mso-wrap-style:square" from="3657,8500" to="3658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<v:line id="Line 23" o:spid="_x0000_s1038" style="position:absolute;visibility:visible;mso-wrap-style:square" from="3656,8860" to="4016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<v:line id="Line 24" o:spid="_x0000_s1039" style="position:absolute;visibility:visible;mso-wrap-style:square" from="3657,8499" to="401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</v:group>
                  <v:group id="Group 15" o:spid="_x0000_s1040" style="position:absolute;left:6267;top:3872;width:1626;height:362" coordorigin="2391,8499" coordsize="162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line id="Line 16" o:spid="_x0000_s1041" style="position:absolute;visibility:visible;mso-wrap-style:square" from="2391,8680" to="4011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<v:line id="Line 17" o:spid="_x0000_s1042" style="position:absolute;visibility:visible;mso-wrap-style:square" from="3657,8500" to="3658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<v:line id="Line 18" o:spid="_x0000_s1043" style="position:absolute;visibility:visible;mso-wrap-style:square" from="3656,8860" to="4016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  <v:line id="Line 19" o:spid="_x0000_s1044" style="position:absolute;visibility:visible;mso-wrap-style:square" from="3657,8499" to="401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/v:group>
                  <v:group id="Group 14" o:spid="_x0000_s1045" style="position:absolute;left:3387;top:3880;width:1626;height:362" coordorigin="2391,8499" coordsize="162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line id="Line 10" o:spid="_x0000_s1046" style="position:absolute;visibility:visible;mso-wrap-style:square" from="2391,8680" to="4011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<v:line id="Line 11" o:spid="_x0000_s1047" style="position:absolute;visibility:visible;mso-wrap-style:square" from="3657,8500" to="3658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<v:line id="Line 12" o:spid="_x0000_s1048" style="position:absolute;visibility:visible;mso-wrap-style:square" from="3656,8860" to="4016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<v:line id="Line 13" o:spid="_x0000_s1049" style="position:absolute;visibility:visible;mso-wrap-style:square" from="3657,8499" to="401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50" type="#_x0000_t202" style="position:absolute;left:1767;top:3460;width:198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<v:textbox>
                      <w:txbxContent>
                        <w:p w14:paraId="26F49CBC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KUND</w:t>
                          </w:r>
                        </w:p>
                        <w:p w14:paraId="26F49CBD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#</w:t>
                          </w:r>
                          <w:r w:rsidR="00D873D2"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persnr</w:t>
                          </w:r>
                        </w:p>
                        <w:p w14:paraId="26F49CBE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* username</w:t>
                          </w:r>
                        </w:p>
                        <w:p w14:paraId="26F49CBF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* passwd</w:t>
                          </w:r>
                        </w:p>
                        <w:p w14:paraId="26F49CC0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* fnamn</w:t>
                          </w:r>
                        </w:p>
                        <w:p w14:paraId="26F49CC1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* enamn</w:t>
                          </w:r>
                        </w:p>
                        <w:p w14:paraId="26F49CC2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* kredittyp</w:t>
                          </w:r>
                        </w:p>
                        <w:p w14:paraId="26F49CC3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o telnr</w:t>
                          </w:r>
                        </w:p>
                        <w:p w14:paraId="26F49CC4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5" o:spid="_x0000_s1051" type="#_x0000_t202" style="position:absolute;left:4827;top:3460;width:198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  <v:textbox>
                      <w:txbxContent>
                        <w:p w14:paraId="26F49CC5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KUND</w:t>
                          </w:r>
                          <w:r w:rsidR="00D873D2">
                            <w:rPr>
                              <w:rFonts w:ascii="Courier New" w:hAnsi="Courier New" w:cs="Courier New"/>
                              <w:sz w:val="20"/>
                            </w:rPr>
                            <w:t>ORDER</w:t>
                          </w:r>
                        </w:p>
                        <w:p w14:paraId="26F49CC6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#</w:t>
                          </w:r>
                          <w:r w:rsidR="00230B43"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ord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nr</w:t>
                          </w:r>
                        </w:p>
                        <w:p w14:paraId="26F49CC7" w14:textId="77777777" w:rsidR="001825B7" w:rsidRDefault="00230B43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(#)persnr</w:t>
                          </w:r>
                        </w:p>
                        <w:p w14:paraId="26F49CC8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* </w:t>
                          </w:r>
                          <w:r w:rsidR="00230B43">
                            <w:rPr>
                              <w:rFonts w:ascii="Courier New" w:hAnsi="Courier New" w:cs="Courier New"/>
                              <w:sz w:val="20"/>
                            </w:rPr>
                            <w:t>datum</w:t>
                          </w:r>
                        </w:p>
                        <w:p w14:paraId="26F49CC9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6" o:spid="_x0000_s1052" type="#_x0000_t202" style="position:absolute;left:7707;top:3460;width:19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14:paraId="26F49CCA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KUND</w:t>
                          </w:r>
                          <w:r w:rsidR="00230B43">
                            <w:rPr>
                              <w:rFonts w:ascii="Courier New" w:hAnsi="Courier New" w:cs="Courier New"/>
                              <w:sz w:val="20"/>
                            </w:rPr>
                            <w:t>VAGN</w:t>
                          </w:r>
                        </w:p>
                        <w:p w14:paraId="26F49CCB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#</w:t>
                          </w:r>
                          <w:r w:rsidR="00BB5908"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radnr</w:t>
                          </w:r>
                        </w:p>
                        <w:p w14:paraId="26F49CCC" w14:textId="77777777" w:rsidR="001825B7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(#)ordnr</w:t>
                          </w:r>
                        </w:p>
                        <w:p w14:paraId="26F49CCD" w14:textId="77777777" w:rsidR="001825B7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(#)artnr</w:t>
                          </w:r>
                        </w:p>
                        <w:p w14:paraId="26F49CCE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="00BB5908">
                            <w:rPr>
                              <w:rFonts w:ascii="Courier New" w:hAnsi="Courier New" w:cs="Courier New"/>
                              <w:sz w:val="20"/>
                            </w:rPr>
                            <w:t>* antal</w:t>
                          </w:r>
                        </w:p>
                        <w:p w14:paraId="26F49CCF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7" o:spid="_x0000_s1053" type="#_x0000_t202" style="position:absolute;left:7707;top:5980;width:198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  <v:textbox>
                      <w:txbxContent>
                        <w:p w14:paraId="26F49CD0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ARTIKEL</w:t>
                          </w:r>
                        </w:p>
                        <w:p w14:paraId="26F49CD1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#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artnr</w:t>
                          </w:r>
                        </w:p>
                        <w:p w14:paraId="26F49CD2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(#)</w:t>
                          </w:r>
                          <w:r w:rsidR="00230B43">
                            <w:rPr>
                              <w:rFonts w:ascii="Courier New" w:hAnsi="Courier New" w:cs="Courier New"/>
                              <w:sz w:val="20"/>
                            </w:rPr>
                            <w:t>vgnr</w:t>
                          </w:r>
                        </w:p>
                        <w:p w14:paraId="26F49CD3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* </w:t>
                          </w:r>
                          <w:r w:rsidR="00230B43">
                            <w:rPr>
                              <w:rFonts w:ascii="Courier New" w:hAnsi="Courier New" w:cs="Courier New"/>
                              <w:sz w:val="20"/>
                            </w:rPr>
                            <w:t>artnamn</w:t>
                          </w:r>
                        </w:p>
                        <w:p w14:paraId="26F49CD4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="00230B43">
                            <w:rPr>
                              <w:rFonts w:ascii="Courier New" w:hAnsi="Courier New" w:cs="Courier New"/>
                              <w:sz w:val="20"/>
                            </w:rPr>
                            <w:t>* pris</w:t>
                          </w:r>
                        </w:p>
                        <w:p w14:paraId="26F49CD5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</w:p>
                        <w:p w14:paraId="26F49CD6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8" o:spid="_x0000_s1054" type="#_x0000_t202" style="position:absolute;left:7707;top:8140;width:198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<v:textbox>
                      <w:txbxContent>
                        <w:p w14:paraId="26F49CD7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VARUGRUPP</w:t>
                          </w:r>
                        </w:p>
                        <w:p w14:paraId="26F49CD8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#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vgnr</w:t>
                          </w:r>
                        </w:p>
                        <w:p w14:paraId="26F49CD9" w14:textId="77777777" w:rsid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* vgnamn</w:t>
                          </w:r>
                        </w:p>
                        <w:p w14:paraId="26F49CDA" w14:textId="77777777" w:rsidR="001825B7" w:rsidRPr="001825B7" w:rsidRDefault="001825B7" w:rsidP="00D6206D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9" o:spid="_x0000_s1055" type="#_x0000_t202" style="position:absolute;left:4812;top:5980;width:198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<v:textbox>
                      <w:txbxContent>
                        <w:p w14:paraId="26F49CDB" w14:textId="77777777" w:rsidR="00BB5908" w:rsidRPr="009066F4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</w:pPr>
                          <w:r w:rsidRPr="009066F4"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  <w:t>ARTIKELBILD</w:t>
                          </w:r>
                        </w:p>
                        <w:p w14:paraId="26F49CDC" w14:textId="77777777" w:rsidR="00BB5908" w:rsidRPr="009066F4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</w:pPr>
                          <w:r w:rsidRPr="009066F4"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  <w:t xml:space="preserve"> # bildnr</w:t>
                          </w:r>
                        </w:p>
                        <w:p w14:paraId="26F49CDD" w14:textId="77777777" w:rsidR="00BB5908" w:rsidRPr="009066F4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</w:pPr>
                          <w:r w:rsidRPr="009066F4"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  <w:t>(#)artnr</w:t>
                          </w:r>
                        </w:p>
                        <w:p w14:paraId="26F49CDE" w14:textId="77777777" w:rsidR="00BB5908" w:rsidRPr="009066F4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</w:pPr>
                          <w:r w:rsidRPr="009066F4"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  <w:t xml:space="preserve"> * filtyp</w:t>
                          </w:r>
                        </w:p>
                        <w:p w14:paraId="26F49CDF" w14:textId="77777777" w:rsidR="00BB5908" w:rsidRPr="009066F4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</w:pPr>
                          <w:r w:rsidRPr="009066F4"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  <w:t xml:space="preserve"> * width</w:t>
                          </w:r>
                        </w:p>
                        <w:p w14:paraId="26F49CE0" w14:textId="77777777" w:rsidR="00BB5908" w:rsidRPr="009066F4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</w:pPr>
                          <w:r w:rsidRPr="009066F4"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  <w:t xml:space="preserve"> * height</w:t>
                          </w:r>
                        </w:p>
                        <w:p w14:paraId="26F49CE1" w14:textId="77777777" w:rsidR="00BB5908" w:rsidRPr="009066F4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</w:pPr>
                          <w:r w:rsidRPr="009066F4"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  <w:t xml:space="preserve"> * path</w:t>
                          </w:r>
                        </w:p>
                        <w:p w14:paraId="26F49CE2" w14:textId="77777777" w:rsidR="00BB5908" w:rsidRPr="009066F4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</w:pPr>
                          <w:r w:rsidRPr="009066F4"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  <w:t xml:space="preserve"> </w:t>
                          </w:r>
                        </w:p>
                        <w:p w14:paraId="26F49CE3" w14:textId="77777777" w:rsidR="00BB5908" w:rsidRPr="009066F4" w:rsidRDefault="00BB5908" w:rsidP="00D6206D">
                          <w:pPr>
                            <w:rPr>
                              <w:rFonts w:ascii="Courier New" w:hAnsi="Courier New" w:cs="Courier New"/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6F49C52" w14:textId="77777777" w:rsidR="005956E1" w:rsidRDefault="005956E1" w:rsidP="00C30FE1">
      <w:pPr>
        <w:rPr>
          <w:b/>
        </w:rPr>
      </w:pPr>
    </w:p>
    <w:p w14:paraId="26F49C53" w14:textId="77777777" w:rsidR="005956E1" w:rsidRDefault="005956E1" w:rsidP="00C30FE1">
      <w:pPr>
        <w:rPr>
          <w:b/>
        </w:rPr>
      </w:pPr>
    </w:p>
    <w:p w14:paraId="14AB23F5" w14:textId="77777777" w:rsidR="001B12BA" w:rsidRDefault="001B12BA" w:rsidP="00C30FE1">
      <w:pPr>
        <w:rPr>
          <w:b/>
          <w:lang w:val="en-US"/>
        </w:rPr>
      </w:pPr>
    </w:p>
    <w:p w14:paraId="26F49C54" w14:textId="1A323F17" w:rsidR="005956E1" w:rsidRPr="009066F4" w:rsidRDefault="005956E1" w:rsidP="00C30FE1">
      <w:pPr>
        <w:rPr>
          <w:b/>
          <w:lang w:val="en-US"/>
        </w:rPr>
      </w:pPr>
      <w:proofErr w:type="spellStart"/>
      <w:r w:rsidRPr="009066F4">
        <w:rPr>
          <w:b/>
          <w:lang w:val="en-US"/>
        </w:rPr>
        <w:lastRenderedPageBreak/>
        <w:t>Förklaring</w:t>
      </w:r>
      <w:proofErr w:type="spellEnd"/>
      <w:r w:rsidRPr="009066F4">
        <w:rPr>
          <w:b/>
          <w:lang w:val="en-US"/>
        </w:rPr>
        <w:t xml:space="preserve"> till notation</w:t>
      </w:r>
    </w:p>
    <w:p w14:paraId="26F49C55" w14:textId="77777777" w:rsidR="00AE4573" w:rsidRPr="009066F4" w:rsidRDefault="00AE4573" w:rsidP="00C30FE1">
      <w:pPr>
        <w:rPr>
          <w:b/>
          <w:lang w:val="en-US"/>
        </w:rPr>
      </w:pPr>
    </w:p>
    <w:p w14:paraId="26F49C56" w14:textId="77777777" w:rsidR="005956E1" w:rsidRPr="009D0533" w:rsidRDefault="005956E1" w:rsidP="00C30FE1">
      <w:pPr>
        <w:rPr>
          <w:rFonts w:ascii="Courier New" w:hAnsi="Courier New" w:cs="Courier New"/>
          <w:sz w:val="20"/>
          <w:lang w:val="en-GB"/>
        </w:rPr>
      </w:pPr>
      <w:r w:rsidRPr="009D0533">
        <w:rPr>
          <w:rFonts w:ascii="Courier New" w:hAnsi="Courier New" w:cs="Courier New"/>
          <w:sz w:val="20"/>
          <w:lang w:val="en-GB"/>
        </w:rPr>
        <w:t xml:space="preserve"> #  = Primary key</w:t>
      </w:r>
    </w:p>
    <w:p w14:paraId="26F49C57" w14:textId="77777777" w:rsidR="005956E1" w:rsidRPr="009D0533" w:rsidRDefault="005956E1" w:rsidP="00C30FE1">
      <w:pPr>
        <w:rPr>
          <w:rFonts w:ascii="Courier New" w:hAnsi="Courier New" w:cs="Courier New"/>
          <w:sz w:val="20"/>
          <w:lang w:val="en-GB"/>
        </w:rPr>
      </w:pPr>
      <w:r w:rsidRPr="009D0533">
        <w:rPr>
          <w:rFonts w:ascii="Courier New" w:hAnsi="Courier New" w:cs="Courier New"/>
          <w:sz w:val="20"/>
          <w:lang w:val="en-GB"/>
        </w:rPr>
        <w:t>(#) = Foreign key</w:t>
      </w:r>
    </w:p>
    <w:p w14:paraId="26F49C58" w14:textId="77777777" w:rsidR="005956E1" w:rsidRPr="009E4F4C" w:rsidRDefault="005956E1" w:rsidP="00C30FE1">
      <w:pPr>
        <w:rPr>
          <w:rFonts w:ascii="Courier New" w:hAnsi="Courier New" w:cs="Courier New"/>
          <w:sz w:val="20"/>
        </w:rPr>
      </w:pPr>
      <w:r w:rsidRPr="009D0533">
        <w:rPr>
          <w:rFonts w:ascii="Courier New" w:hAnsi="Courier New" w:cs="Courier New"/>
          <w:sz w:val="20"/>
          <w:lang w:val="en-GB"/>
        </w:rPr>
        <w:t xml:space="preserve"> </w:t>
      </w:r>
      <w:r w:rsidRPr="009E4F4C">
        <w:rPr>
          <w:rFonts w:ascii="Courier New" w:hAnsi="Courier New" w:cs="Courier New"/>
          <w:sz w:val="20"/>
        </w:rPr>
        <w:t xml:space="preserve">*  = </w:t>
      </w:r>
      <w:proofErr w:type="spellStart"/>
      <w:r w:rsidRPr="009E4F4C">
        <w:rPr>
          <w:rFonts w:ascii="Courier New" w:hAnsi="Courier New" w:cs="Courier New"/>
          <w:sz w:val="20"/>
        </w:rPr>
        <w:t>Mandatory</w:t>
      </w:r>
      <w:proofErr w:type="spellEnd"/>
      <w:r w:rsidRPr="009E4F4C">
        <w:rPr>
          <w:rFonts w:ascii="Courier New" w:hAnsi="Courier New" w:cs="Courier New"/>
          <w:sz w:val="20"/>
        </w:rPr>
        <w:t xml:space="preserve"> (Obligatorisk =&gt; NOT NULL)</w:t>
      </w:r>
    </w:p>
    <w:p w14:paraId="26F49C59" w14:textId="77777777" w:rsidR="005956E1" w:rsidRDefault="005956E1" w:rsidP="00C30FE1">
      <w:pPr>
        <w:rPr>
          <w:rFonts w:ascii="Courier New" w:hAnsi="Courier New" w:cs="Courier New"/>
          <w:sz w:val="20"/>
        </w:rPr>
      </w:pPr>
      <w:r w:rsidRPr="009D0533">
        <w:rPr>
          <w:rFonts w:ascii="Courier New" w:hAnsi="Courier New" w:cs="Courier New"/>
          <w:sz w:val="20"/>
        </w:rPr>
        <w:t xml:space="preserve"> </w:t>
      </w:r>
      <w:proofErr w:type="gramStart"/>
      <w:r w:rsidRPr="009D0533">
        <w:rPr>
          <w:rFonts w:ascii="Courier New" w:hAnsi="Courier New" w:cs="Courier New"/>
          <w:sz w:val="20"/>
        </w:rPr>
        <w:t>o  =</w:t>
      </w:r>
      <w:proofErr w:type="gramEnd"/>
      <w:r w:rsidRPr="009D0533">
        <w:rPr>
          <w:rFonts w:ascii="Courier New" w:hAnsi="Courier New" w:cs="Courier New"/>
          <w:sz w:val="20"/>
        </w:rPr>
        <w:t xml:space="preserve"> </w:t>
      </w:r>
      <w:proofErr w:type="spellStart"/>
      <w:r w:rsidRPr="009D0533">
        <w:rPr>
          <w:rFonts w:ascii="Courier New" w:hAnsi="Courier New" w:cs="Courier New"/>
          <w:sz w:val="20"/>
        </w:rPr>
        <w:t>Optional</w:t>
      </w:r>
      <w:proofErr w:type="spellEnd"/>
      <w:r w:rsidRPr="009D0533">
        <w:rPr>
          <w:rFonts w:ascii="Courier New" w:hAnsi="Courier New" w:cs="Courier New"/>
          <w:sz w:val="20"/>
        </w:rPr>
        <w:t xml:space="preserve"> (Kan vara NULL)</w:t>
      </w:r>
    </w:p>
    <w:p w14:paraId="26F49C5A" w14:textId="77777777" w:rsidR="00D81B02" w:rsidRDefault="00D81B02" w:rsidP="00C30FE1">
      <w:pPr>
        <w:rPr>
          <w:rFonts w:ascii="Courier New" w:hAnsi="Courier New" w:cs="Courier New"/>
          <w:sz w:val="20"/>
        </w:rPr>
      </w:pPr>
    </w:p>
    <w:p w14:paraId="26F49C5B" w14:textId="77777777" w:rsidR="00D81B02" w:rsidRPr="009D0533" w:rsidRDefault="00D81B02" w:rsidP="00D81B02">
      <w:pPr>
        <w:pStyle w:val="Heading3"/>
      </w:pPr>
      <w:r>
        <w:t xml:space="preserve">Följande </w:t>
      </w:r>
      <w:proofErr w:type="spellStart"/>
      <w:r>
        <w:t>constraints</w:t>
      </w:r>
      <w:proofErr w:type="spellEnd"/>
      <w:r>
        <w:t xml:space="preserve"> skall </w:t>
      </w:r>
      <w:r w:rsidR="008E65CC">
        <w:t>finnas</w:t>
      </w:r>
      <w:r>
        <w:t xml:space="preserve"> </w:t>
      </w:r>
      <w:r w:rsidR="008E65CC">
        <w:t>i</w:t>
      </w:r>
      <w:r>
        <w:t xml:space="preserve"> tabeller</w:t>
      </w:r>
      <w:r w:rsidR="00C9783C">
        <w:t>na</w:t>
      </w:r>
      <w:r>
        <w:t>:</w:t>
      </w:r>
    </w:p>
    <w:p w14:paraId="26F49C5C" w14:textId="77777777" w:rsidR="00AE4573" w:rsidRDefault="00AE4573" w:rsidP="00C30FE1">
      <w:pPr>
        <w:rPr>
          <w:rFonts w:ascii="Courier New" w:hAnsi="Courier New" w:cs="Courier New"/>
        </w:rPr>
      </w:pPr>
    </w:p>
    <w:p w14:paraId="26F49C5D" w14:textId="77777777" w:rsidR="005956E1" w:rsidRDefault="005956E1" w:rsidP="009D0533">
      <w:proofErr w:type="spellStart"/>
      <w:proofErr w:type="gramStart"/>
      <w:r w:rsidRPr="008D54EF">
        <w:rPr>
          <w:b/>
        </w:rPr>
        <w:t>kund.kredittyp</w:t>
      </w:r>
      <w:proofErr w:type="spellEnd"/>
      <w:proofErr w:type="gramEnd"/>
      <w:r>
        <w:t xml:space="preserve"> CHECK ('</w:t>
      </w:r>
      <w:proofErr w:type="spellStart"/>
      <w:r>
        <w:t>hög','medel','låg</w:t>
      </w:r>
      <w:proofErr w:type="spellEnd"/>
      <w:r>
        <w:t>')</w:t>
      </w:r>
    </w:p>
    <w:p w14:paraId="26F49C5E" w14:textId="77777777" w:rsidR="00CD0415" w:rsidRDefault="00CD0415" w:rsidP="009D0533">
      <w:proofErr w:type="spellStart"/>
      <w:proofErr w:type="gramStart"/>
      <w:r>
        <w:rPr>
          <w:b/>
        </w:rPr>
        <w:t>artikelbild</w:t>
      </w:r>
      <w:r w:rsidRPr="008D54EF">
        <w:rPr>
          <w:b/>
        </w:rPr>
        <w:t>.</w:t>
      </w:r>
      <w:r>
        <w:rPr>
          <w:b/>
        </w:rPr>
        <w:t>filtyp</w:t>
      </w:r>
      <w:proofErr w:type="spellEnd"/>
      <w:proofErr w:type="gramEnd"/>
      <w:r>
        <w:t xml:space="preserve"> CHECK ('</w:t>
      </w:r>
      <w:proofErr w:type="spellStart"/>
      <w:r>
        <w:t>gif</w:t>
      </w:r>
      <w:proofErr w:type="spellEnd"/>
      <w:r>
        <w:t>','jpg')</w:t>
      </w:r>
    </w:p>
    <w:p w14:paraId="26F49C5F" w14:textId="77777777" w:rsidR="008D54EF" w:rsidRDefault="008D54EF" w:rsidP="009D0533">
      <w:proofErr w:type="spellStart"/>
      <w:proofErr w:type="gramStart"/>
      <w:r w:rsidRPr="008D54EF">
        <w:rPr>
          <w:b/>
        </w:rPr>
        <w:t>kundorder.ordnr</w:t>
      </w:r>
      <w:proofErr w:type="spellEnd"/>
      <w:proofErr w:type="gramEnd"/>
      <w:r>
        <w:t xml:space="preserve"> (genereras med sekvensen </w:t>
      </w:r>
      <w:proofErr w:type="spellStart"/>
      <w:r w:rsidR="00486610">
        <w:t>myseq</w:t>
      </w:r>
      <w:proofErr w:type="spellEnd"/>
      <w:r>
        <w:t>)</w:t>
      </w:r>
    </w:p>
    <w:p w14:paraId="26F49C60" w14:textId="77777777" w:rsidR="008E65CC" w:rsidRDefault="008E65CC" w:rsidP="009D0533">
      <w:r w:rsidRPr="008E65CC">
        <w:rPr>
          <w:highlight w:val="yellow"/>
        </w:rPr>
        <w:t xml:space="preserve">Eftersom en sekvens returnerar </w:t>
      </w:r>
      <w:proofErr w:type="spellStart"/>
      <w:r w:rsidRPr="008E65CC">
        <w:rPr>
          <w:highlight w:val="yellow"/>
        </w:rPr>
        <w:t>number</w:t>
      </w:r>
      <w:proofErr w:type="spellEnd"/>
      <w:r w:rsidRPr="008E65CC">
        <w:rPr>
          <w:highlight w:val="yellow"/>
        </w:rPr>
        <w:t xml:space="preserve"> så vet du vilken </w:t>
      </w:r>
      <w:proofErr w:type="spellStart"/>
      <w:r w:rsidRPr="008E65CC">
        <w:rPr>
          <w:highlight w:val="yellow"/>
        </w:rPr>
        <w:t>datatyp</w:t>
      </w:r>
      <w:proofErr w:type="spellEnd"/>
      <w:r w:rsidRPr="008E65CC">
        <w:rPr>
          <w:highlight w:val="yellow"/>
        </w:rPr>
        <w:t xml:space="preserve"> du ska ha på </w:t>
      </w:r>
      <w:proofErr w:type="spellStart"/>
      <w:r w:rsidRPr="008E65CC">
        <w:rPr>
          <w:highlight w:val="yellow"/>
        </w:rPr>
        <w:t>ordnr</w:t>
      </w:r>
      <w:proofErr w:type="spellEnd"/>
      <w:r w:rsidRPr="008E65CC">
        <w:rPr>
          <w:highlight w:val="yellow"/>
        </w:rPr>
        <w:t xml:space="preserve"> och </w:t>
      </w:r>
      <w:proofErr w:type="spellStart"/>
      <w:r w:rsidRPr="008E65CC">
        <w:rPr>
          <w:highlight w:val="yellow"/>
        </w:rPr>
        <w:t>radnr</w:t>
      </w:r>
      <w:proofErr w:type="spellEnd"/>
      <w:r w:rsidRPr="008E65CC">
        <w:rPr>
          <w:highlight w:val="yellow"/>
        </w:rPr>
        <w:t xml:space="preserve"> i tabellerna KUNDORDER och KUNDVAGN.</w:t>
      </w:r>
    </w:p>
    <w:p w14:paraId="26F49C61" w14:textId="0262C5AA" w:rsidR="008D54EF" w:rsidRDefault="008D54EF" w:rsidP="009D0533">
      <w:proofErr w:type="spellStart"/>
      <w:r w:rsidRPr="008D54EF">
        <w:rPr>
          <w:b/>
        </w:rPr>
        <w:t>kundvagn.radnr</w:t>
      </w:r>
      <w:proofErr w:type="spellEnd"/>
      <w:r>
        <w:t xml:space="preserve"> (genere</w:t>
      </w:r>
      <w:r w:rsidR="00F043DC">
        <w:t>r</w:t>
      </w:r>
      <w:bookmarkStart w:id="0" w:name="_GoBack"/>
      <w:bookmarkEnd w:id="0"/>
      <w:r>
        <w:t xml:space="preserve">as med sekvensen </w:t>
      </w:r>
      <w:proofErr w:type="spellStart"/>
      <w:r w:rsidR="00486610">
        <w:t>myseq</w:t>
      </w:r>
      <w:proofErr w:type="spellEnd"/>
      <w:r>
        <w:t>)</w:t>
      </w:r>
    </w:p>
    <w:p w14:paraId="26F49C62" w14:textId="77777777" w:rsidR="008D54EF" w:rsidRDefault="008D54EF" w:rsidP="009D0533">
      <w:proofErr w:type="spellStart"/>
      <w:proofErr w:type="gramStart"/>
      <w:r w:rsidRPr="008D54EF">
        <w:rPr>
          <w:b/>
        </w:rPr>
        <w:t>kundorder.datum</w:t>
      </w:r>
      <w:proofErr w:type="spellEnd"/>
      <w:proofErr w:type="gramEnd"/>
      <w:r>
        <w:t xml:space="preserve"> (</w:t>
      </w:r>
      <w:proofErr w:type="spellStart"/>
      <w:r>
        <w:t>datatyp</w:t>
      </w:r>
      <w:proofErr w:type="spellEnd"/>
      <w:r>
        <w:t xml:space="preserve"> = DATE, SYSDATE)</w:t>
      </w:r>
    </w:p>
    <w:p w14:paraId="26F49C63" w14:textId="77777777" w:rsidR="00737AAA" w:rsidRDefault="00737AAA" w:rsidP="009D0533">
      <w:proofErr w:type="spellStart"/>
      <w:proofErr w:type="gramStart"/>
      <w:r w:rsidRPr="00567E91">
        <w:rPr>
          <w:b/>
        </w:rPr>
        <w:t>kund.username</w:t>
      </w:r>
      <w:proofErr w:type="spellEnd"/>
      <w:proofErr w:type="gramEnd"/>
      <w:r>
        <w:t xml:space="preserve"> (skall vara unikt, </w:t>
      </w:r>
      <w:proofErr w:type="spellStart"/>
      <w:r>
        <w:t>constraint</w:t>
      </w:r>
      <w:proofErr w:type="spellEnd"/>
      <w:r>
        <w:t xml:space="preserve"> UNIQUE)</w:t>
      </w:r>
    </w:p>
    <w:p w14:paraId="26F49C64" w14:textId="77777777" w:rsidR="008D54EF" w:rsidRDefault="008D54EF" w:rsidP="009D0533">
      <w:pPr>
        <w:rPr>
          <w:b/>
        </w:rPr>
      </w:pPr>
      <w:r w:rsidRPr="008D54EF">
        <w:rPr>
          <w:b/>
        </w:rPr>
        <w:t>Alla FK</w:t>
      </w:r>
      <w:r>
        <w:t xml:space="preserve"> skall förses </w:t>
      </w:r>
      <w:proofErr w:type="gramStart"/>
      <w:r>
        <w:t xml:space="preserve">med  </w:t>
      </w:r>
      <w:r w:rsidRPr="008D54EF">
        <w:rPr>
          <w:b/>
        </w:rPr>
        <w:t>NOT</w:t>
      </w:r>
      <w:proofErr w:type="gramEnd"/>
      <w:r w:rsidRPr="008D54EF">
        <w:rPr>
          <w:b/>
        </w:rPr>
        <w:t xml:space="preserve"> NULL</w:t>
      </w:r>
    </w:p>
    <w:p w14:paraId="26F49C65" w14:textId="77777777" w:rsidR="008D54EF" w:rsidRDefault="008D54EF" w:rsidP="008D54EF"/>
    <w:p w14:paraId="26F49C66" w14:textId="77777777" w:rsidR="00CD0415" w:rsidRDefault="00CD0415" w:rsidP="008D54EF">
      <w:r>
        <w:t xml:space="preserve">Namnge alla </w:t>
      </w:r>
      <w:proofErr w:type="spellStart"/>
      <w:r>
        <w:t>constraints</w:t>
      </w:r>
      <w:proofErr w:type="spellEnd"/>
      <w:r>
        <w:t xml:space="preserve"> som du deklarerar </w:t>
      </w:r>
      <w:r w:rsidR="00C9783C">
        <w:t xml:space="preserve">enligt principen: </w:t>
      </w:r>
      <w:proofErr w:type="spellStart"/>
      <w:r w:rsidRPr="00CD0415">
        <w:rPr>
          <w:b/>
        </w:rPr>
        <w:t>tabellnamn_kolumnnamn_constrainttyp</w:t>
      </w:r>
      <w:proofErr w:type="spellEnd"/>
      <w:r>
        <w:t xml:space="preserve">, där du med fördel kan använda standarden för </w:t>
      </w:r>
      <w:proofErr w:type="spellStart"/>
      <w:r>
        <w:t>constrainttyper</w:t>
      </w:r>
      <w:proofErr w:type="spellEnd"/>
      <w:r>
        <w:t xml:space="preserve">: </w:t>
      </w:r>
      <w:r w:rsidRPr="00F218B9">
        <w:rPr>
          <w:b/>
        </w:rPr>
        <w:t>CK</w:t>
      </w:r>
      <w:r>
        <w:t xml:space="preserve"> = CHECK, </w:t>
      </w:r>
    </w:p>
    <w:p w14:paraId="26F49C67" w14:textId="77777777" w:rsidR="008D54EF" w:rsidRDefault="00CD0415" w:rsidP="008D54EF">
      <w:pPr>
        <w:rPr>
          <w:lang w:val="en-GB"/>
        </w:rPr>
      </w:pPr>
      <w:r w:rsidRPr="00F218B9">
        <w:rPr>
          <w:b/>
          <w:lang w:val="en-GB"/>
        </w:rPr>
        <w:t>PK</w:t>
      </w:r>
      <w:r w:rsidRPr="00CD0415">
        <w:rPr>
          <w:lang w:val="en-GB"/>
        </w:rPr>
        <w:t xml:space="preserve"> = PRIMARY KEY, </w:t>
      </w:r>
      <w:r w:rsidRPr="00F218B9">
        <w:rPr>
          <w:b/>
          <w:lang w:val="en-GB"/>
        </w:rPr>
        <w:t>FK</w:t>
      </w:r>
      <w:r w:rsidRPr="00CD0415">
        <w:rPr>
          <w:lang w:val="en-GB"/>
        </w:rPr>
        <w:t xml:space="preserve"> = FOREIGN KEY </w:t>
      </w:r>
      <w:proofErr w:type="spellStart"/>
      <w:r w:rsidRPr="00CD0415">
        <w:rPr>
          <w:lang w:val="en-GB"/>
        </w:rPr>
        <w:t>och</w:t>
      </w:r>
      <w:proofErr w:type="spellEnd"/>
      <w:r w:rsidRPr="00CD0415">
        <w:rPr>
          <w:lang w:val="en-GB"/>
        </w:rPr>
        <w:t xml:space="preserve"> </w:t>
      </w:r>
      <w:r w:rsidRPr="00F218B9">
        <w:rPr>
          <w:b/>
          <w:lang w:val="en-GB"/>
        </w:rPr>
        <w:t>UQ</w:t>
      </w:r>
      <w:r w:rsidRPr="00CD0415">
        <w:rPr>
          <w:lang w:val="en-GB"/>
        </w:rPr>
        <w:t xml:space="preserve"> = UNIQUE.</w:t>
      </w:r>
    </w:p>
    <w:p w14:paraId="26F49C68" w14:textId="77777777" w:rsidR="008E65CC" w:rsidRDefault="008E65CC" w:rsidP="008D54EF">
      <w:pPr>
        <w:rPr>
          <w:lang w:val="en-GB"/>
        </w:rPr>
      </w:pPr>
    </w:p>
    <w:p w14:paraId="26F49C69" w14:textId="77777777" w:rsidR="008E65CC" w:rsidRPr="008E65CC" w:rsidRDefault="008E65CC" w:rsidP="008D54EF">
      <w:r w:rsidRPr="008E65CC">
        <w:rPr>
          <w:b/>
          <w:color w:val="C00000"/>
          <w:highlight w:val="yellow"/>
        </w:rPr>
        <w:t>OBS!</w:t>
      </w:r>
      <w:r w:rsidRPr="008E65CC">
        <w:rPr>
          <w:highlight w:val="yellow"/>
        </w:rPr>
        <w:t xml:space="preserve"> Tänk noga igenom datatyper och längder för kolumnerna. Vad är en passande </w:t>
      </w:r>
      <w:proofErr w:type="spellStart"/>
      <w:r w:rsidRPr="008E65CC">
        <w:rPr>
          <w:highlight w:val="yellow"/>
        </w:rPr>
        <w:t>datatyp</w:t>
      </w:r>
      <w:proofErr w:type="spellEnd"/>
      <w:r w:rsidRPr="008E65CC">
        <w:rPr>
          <w:highlight w:val="yellow"/>
        </w:rPr>
        <w:t xml:space="preserve"> och längd på just denna kolumn. Om någon skriver bara </w:t>
      </w:r>
      <w:proofErr w:type="spellStart"/>
      <w:r w:rsidRPr="008E65CC">
        <w:rPr>
          <w:highlight w:val="yellow"/>
        </w:rPr>
        <w:t>number</w:t>
      </w:r>
      <w:proofErr w:type="spellEnd"/>
      <w:r w:rsidRPr="008E65CC">
        <w:rPr>
          <w:highlight w:val="yellow"/>
        </w:rPr>
        <w:t xml:space="preserve"> medför detta att det blir </w:t>
      </w:r>
      <w:proofErr w:type="spellStart"/>
      <w:proofErr w:type="gramStart"/>
      <w:r w:rsidRPr="008E65CC">
        <w:rPr>
          <w:highlight w:val="yellow"/>
        </w:rPr>
        <w:t>number</w:t>
      </w:r>
      <w:proofErr w:type="spellEnd"/>
      <w:r w:rsidRPr="008E65CC">
        <w:rPr>
          <w:highlight w:val="yellow"/>
        </w:rPr>
        <w:t>(</w:t>
      </w:r>
      <w:proofErr w:type="gramEnd"/>
      <w:r w:rsidRPr="008E65CC">
        <w:rPr>
          <w:highlight w:val="yellow"/>
        </w:rPr>
        <w:t>38).</w:t>
      </w:r>
    </w:p>
    <w:p w14:paraId="26F49C6A" w14:textId="77777777" w:rsidR="00F3560E" w:rsidRPr="008E65CC" w:rsidRDefault="00F3560E" w:rsidP="008D54EF"/>
    <w:p w14:paraId="26F49C6B" w14:textId="77777777" w:rsidR="00F3560E" w:rsidRPr="009066F4" w:rsidRDefault="00F3560E" w:rsidP="008D54EF">
      <w:pPr>
        <w:rPr>
          <w:b/>
          <w:color w:val="0000FF"/>
        </w:rPr>
      </w:pPr>
      <w:r w:rsidRPr="009066F4">
        <w:rPr>
          <w:b/>
          <w:color w:val="0000FF"/>
        </w:rPr>
        <w:t xml:space="preserve">OBS! </w:t>
      </w:r>
      <w:r w:rsidR="005D4B18" w:rsidRPr="009066F4">
        <w:rPr>
          <w:b/>
          <w:color w:val="0000FF"/>
        </w:rPr>
        <w:t xml:space="preserve">Gör så här för att ge namn till </w:t>
      </w:r>
      <w:proofErr w:type="spellStart"/>
      <w:r w:rsidR="005D4B18" w:rsidRPr="009066F4">
        <w:rPr>
          <w:b/>
          <w:color w:val="0000FF"/>
        </w:rPr>
        <w:t>constraints</w:t>
      </w:r>
      <w:proofErr w:type="spellEnd"/>
      <w:r w:rsidR="005D4B18" w:rsidRPr="009066F4">
        <w:rPr>
          <w:b/>
          <w:color w:val="0000FF"/>
        </w:rPr>
        <w:t xml:space="preserve"> när de skapas:</w:t>
      </w:r>
    </w:p>
    <w:p w14:paraId="26F49C6C" w14:textId="77777777" w:rsidR="005D4B18" w:rsidRPr="009066F4" w:rsidRDefault="005D4B18" w:rsidP="008D54EF"/>
    <w:p w14:paraId="26F49C6D" w14:textId="77777777" w:rsidR="005D4B18" w:rsidRPr="009066F4" w:rsidRDefault="005D4B18" w:rsidP="005D4B18">
      <w:pPr>
        <w:rPr>
          <w:b/>
        </w:rPr>
      </w:pPr>
      <w:r w:rsidRPr="009066F4">
        <w:rPr>
          <w:b/>
        </w:rPr>
        <w:t>EXEMPEL</w:t>
      </w:r>
    </w:p>
    <w:p w14:paraId="26F49C6E" w14:textId="77777777" w:rsidR="005D4B18" w:rsidRPr="009066F4" w:rsidRDefault="005D4B18" w:rsidP="005D4B18"/>
    <w:p w14:paraId="26F49C6F" w14:textId="77777777" w:rsidR="005D4B18" w:rsidRPr="009066F4" w:rsidRDefault="005D4B18" w:rsidP="005D4B18">
      <w:pPr>
        <w:rPr>
          <w:color w:val="008000"/>
        </w:rPr>
      </w:pPr>
      <w:r w:rsidRPr="009066F4">
        <w:rPr>
          <w:color w:val="008000"/>
        </w:rPr>
        <w:t xml:space="preserve">-- Lagrar information om studenter, deklarera not </w:t>
      </w:r>
      <w:proofErr w:type="spellStart"/>
      <w:r w:rsidRPr="009066F4">
        <w:rPr>
          <w:color w:val="008000"/>
        </w:rPr>
        <w:t>null</w:t>
      </w:r>
      <w:proofErr w:type="spellEnd"/>
      <w:r w:rsidRPr="009066F4">
        <w:rPr>
          <w:color w:val="008000"/>
        </w:rPr>
        <w:t xml:space="preserve"> när kolumnen skapas!</w:t>
      </w:r>
    </w:p>
    <w:p w14:paraId="26F49C70" w14:textId="77777777" w:rsidR="007661F1" w:rsidRPr="009066F4" w:rsidRDefault="007661F1" w:rsidP="005D4B18">
      <w:pPr>
        <w:rPr>
          <w:color w:val="008000"/>
        </w:rPr>
      </w:pPr>
    </w:p>
    <w:p w14:paraId="26F49C71" w14:textId="77777777" w:rsidR="005D4B18" w:rsidRPr="007661F1" w:rsidRDefault="005D4B18" w:rsidP="005D4B18">
      <w:pPr>
        <w:rPr>
          <w:rFonts w:ascii="Consolas" w:hAnsi="Consolas"/>
          <w:lang w:val="en-GB"/>
        </w:rPr>
      </w:pPr>
      <w:r w:rsidRPr="007661F1">
        <w:rPr>
          <w:rFonts w:ascii="Consolas" w:hAnsi="Consolas"/>
          <w:color w:val="0000FF"/>
          <w:lang w:val="en-GB"/>
        </w:rPr>
        <w:t>create table</w:t>
      </w:r>
      <w:r w:rsidRPr="007661F1">
        <w:rPr>
          <w:rFonts w:ascii="Consolas" w:hAnsi="Consolas"/>
          <w:lang w:val="en-GB"/>
        </w:rPr>
        <w:t xml:space="preserve"> </w:t>
      </w:r>
      <w:proofErr w:type="gramStart"/>
      <w:r w:rsidRPr="007661F1">
        <w:rPr>
          <w:rFonts w:ascii="Consolas" w:hAnsi="Consolas"/>
          <w:lang w:val="en-GB"/>
        </w:rPr>
        <w:t>student(</w:t>
      </w:r>
      <w:proofErr w:type="gramEnd"/>
    </w:p>
    <w:p w14:paraId="26F49C72" w14:textId="77777777" w:rsidR="005D4B18" w:rsidRPr="007661F1" w:rsidRDefault="005D4B18" w:rsidP="005D4B18">
      <w:pPr>
        <w:rPr>
          <w:rFonts w:ascii="Consolas" w:hAnsi="Consolas"/>
          <w:lang w:val="en-GB"/>
        </w:rPr>
      </w:pPr>
      <w:proofErr w:type="spellStart"/>
      <w:r w:rsidRPr="007661F1">
        <w:rPr>
          <w:rFonts w:ascii="Consolas" w:hAnsi="Consolas"/>
          <w:lang w:val="en-GB"/>
        </w:rPr>
        <w:t>studnr</w:t>
      </w:r>
      <w:proofErr w:type="spellEnd"/>
      <w:r w:rsidRPr="007661F1">
        <w:rPr>
          <w:rFonts w:ascii="Consolas" w:hAnsi="Consolas"/>
          <w:lang w:val="en-GB"/>
        </w:rPr>
        <w:t xml:space="preserve"> </w:t>
      </w:r>
      <w:proofErr w:type="gramStart"/>
      <w:r w:rsidRPr="007661F1">
        <w:rPr>
          <w:rFonts w:ascii="Consolas" w:hAnsi="Consolas"/>
          <w:color w:val="0000FF"/>
          <w:lang w:val="en-GB"/>
        </w:rPr>
        <w:t>number</w:t>
      </w:r>
      <w:r w:rsidRPr="007661F1">
        <w:rPr>
          <w:rFonts w:ascii="Consolas" w:hAnsi="Consolas"/>
          <w:lang w:val="en-GB"/>
        </w:rPr>
        <w:t>(</w:t>
      </w:r>
      <w:proofErr w:type="gramEnd"/>
      <w:r w:rsidRPr="007661F1">
        <w:rPr>
          <w:rFonts w:ascii="Consolas" w:hAnsi="Consolas"/>
          <w:lang w:val="en-GB"/>
        </w:rPr>
        <w:t>6),</w:t>
      </w:r>
    </w:p>
    <w:p w14:paraId="26F49C73" w14:textId="77777777" w:rsidR="005D4B18" w:rsidRPr="009066F4" w:rsidRDefault="005D4B18" w:rsidP="005D4B18">
      <w:pPr>
        <w:rPr>
          <w:rFonts w:ascii="Consolas" w:hAnsi="Consolas"/>
        </w:rPr>
      </w:pPr>
      <w:proofErr w:type="spellStart"/>
      <w:r w:rsidRPr="009066F4">
        <w:rPr>
          <w:rFonts w:ascii="Consolas" w:hAnsi="Consolas"/>
        </w:rPr>
        <w:t>persnr</w:t>
      </w:r>
      <w:proofErr w:type="spellEnd"/>
      <w:r w:rsidRPr="009066F4">
        <w:rPr>
          <w:rFonts w:ascii="Consolas" w:hAnsi="Consolas"/>
        </w:rPr>
        <w:t xml:space="preserve"> </w:t>
      </w:r>
      <w:r w:rsidRPr="009066F4">
        <w:rPr>
          <w:rFonts w:ascii="Consolas" w:hAnsi="Consolas"/>
          <w:color w:val="0000FF"/>
        </w:rPr>
        <w:t>varchar2</w:t>
      </w:r>
      <w:r w:rsidRPr="009066F4">
        <w:rPr>
          <w:rFonts w:ascii="Consolas" w:hAnsi="Consolas"/>
        </w:rPr>
        <w:t xml:space="preserve">(11) </w:t>
      </w:r>
      <w:r w:rsidRPr="009066F4">
        <w:rPr>
          <w:rFonts w:ascii="Consolas" w:hAnsi="Consolas"/>
          <w:color w:val="0000FF"/>
        </w:rPr>
        <w:t xml:space="preserve">not </w:t>
      </w:r>
      <w:proofErr w:type="spellStart"/>
      <w:r w:rsidRPr="009066F4">
        <w:rPr>
          <w:rFonts w:ascii="Consolas" w:hAnsi="Consolas"/>
          <w:color w:val="0000FF"/>
        </w:rPr>
        <w:t>null</w:t>
      </w:r>
      <w:proofErr w:type="spellEnd"/>
      <w:r w:rsidRPr="009066F4">
        <w:rPr>
          <w:rFonts w:ascii="Consolas" w:hAnsi="Consolas"/>
        </w:rPr>
        <w:t>,</w:t>
      </w:r>
    </w:p>
    <w:p w14:paraId="26F49C74" w14:textId="77777777" w:rsidR="005D4B18" w:rsidRPr="009066F4" w:rsidRDefault="005D4B18" w:rsidP="005D4B18">
      <w:pPr>
        <w:rPr>
          <w:rFonts w:ascii="Consolas" w:hAnsi="Consolas"/>
        </w:rPr>
      </w:pPr>
      <w:proofErr w:type="spellStart"/>
      <w:r w:rsidRPr="009066F4">
        <w:rPr>
          <w:rFonts w:ascii="Consolas" w:hAnsi="Consolas"/>
        </w:rPr>
        <w:t>fnamn</w:t>
      </w:r>
      <w:proofErr w:type="spellEnd"/>
      <w:r w:rsidRPr="009066F4">
        <w:rPr>
          <w:rFonts w:ascii="Consolas" w:hAnsi="Consolas"/>
        </w:rPr>
        <w:t xml:space="preserve"> </w:t>
      </w:r>
      <w:r w:rsidRPr="009066F4">
        <w:rPr>
          <w:rFonts w:ascii="Consolas" w:hAnsi="Consolas"/>
          <w:color w:val="0000FF"/>
        </w:rPr>
        <w:t>varchar2</w:t>
      </w:r>
      <w:r w:rsidRPr="009066F4">
        <w:rPr>
          <w:rFonts w:ascii="Consolas" w:hAnsi="Consolas"/>
        </w:rPr>
        <w:t xml:space="preserve">(40) </w:t>
      </w:r>
      <w:r w:rsidRPr="009066F4">
        <w:rPr>
          <w:rFonts w:ascii="Consolas" w:hAnsi="Consolas"/>
          <w:color w:val="0000FF"/>
        </w:rPr>
        <w:t xml:space="preserve">not </w:t>
      </w:r>
      <w:proofErr w:type="spellStart"/>
      <w:r w:rsidRPr="009066F4">
        <w:rPr>
          <w:rFonts w:ascii="Consolas" w:hAnsi="Consolas"/>
          <w:color w:val="0000FF"/>
        </w:rPr>
        <w:t>null</w:t>
      </w:r>
      <w:proofErr w:type="spellEnd"/>
      <w:r w:rsidRPr="009066F4">
        <w:rPr>
          <w:rFonts w:ascii="Consolas" w:hAnsi="Consolas"/>
        </w:rPr>
        <w:t>,</w:t>
      </w:r>
    </w:p>
    <w:p w14:paraId="26F49C75" w14:textId="77777777" w:rsidR="005D4B18" w:rsidRPr="009066F4" w:rsidRDefault="005D4B18" w:rsidP="005D4B18">
      <w:pPr>
        <w:rPr>
          <w:rFonts w:ascii="Consolas" w:hAnsi="Consolas"/>
        </w:rPr>
      </w:pPr>
      <w:proofErr w:type="spellStart"/>
      <w:r w:rsidRPr="009066F4">
        <w:rPr>
          <w:rFonts w:ascii="Consolas" w:hAnsi="Consolas"/>
        </w:rPr>
        <w:t>enamn</w:t>
      </w:r>
      <w:proofErr w:type="spellEnd"/>
      <w:r w:rsidRPr="009066F4">
        <w:rPr>
          <w:rFonts w:ascii="Consolas" w:hAnsi="Consolas"/>
        </w:rPr>
        <w:t xml:space="preserve"> </w:t>
      </w:r>
      <w:r w:rsidRPr="009066F4">
        <w:rPr>
          <w:rFonts w:ascii="Consolas" w:hAnsi="Consolas"/>
          <w:color w:val="0000FF"/>
        </w:rPr>
        <w:t>varchar2</w:t>
      </w:r>
      <w:r w:rsidRPr="009066F4">
        <w:rPr>
          <w:rFonts w:ascii="Consolas" w:hAnsi="Consolas"/>
        </w:rPr>
        <w:t xml:space="preserve">(60) </w:t>
      </w:r>
      <w:r w:rsidRPr="009066F4">
        <w:rPr>
          <w:rFonts w:ascii="Consolas" w:hAnsi="Consolas"/>
          <w:color w:val="0000FF"/>
        </w:rPr>
        <w:t xml:space="preserve">not </w:t>
      </w:r>
      <w:proofErr w:type="spellStart"/>
      <w:r w:rsidRPr="009066F4">
        <w:rPr>
          <w:rFonts w:ascii="Consolas" w:hAnsi="Consolas"/>
          <w:color w:val="0000FF"/>
        </w:rPr>
        <w:t>null</w:t>
      </w:r>
      <w:proofErr w:type="spellEnd"/>
      <w:r w:rsidRPr="009066F4">
        <w:rPr>
          <w:rFonts w:ascii="Consolas" w:hAnsi="Consolas"/>
        </w:rPr>
        <w:t>);</w:t>
      </w:r>
    </w:p>
    <w:p w14:paraId="26F49C76" w14:textId="77777777" w:rsidR="005D4B18" w:rsidRPr="009066F4" w:rsidRDefault="005D4B18" w:rsidP="005D4B18"/>
    <w:p w14:paraId="26F49C77" w14:textId="77777777" w:rsidR="005D4B18" w:rsidRPr="009066F4" w:rsidRDefault="005D4B18" w:rsidP="005D4B18">
      <w:pPr>
        <w:rPr>
          <w:color w:val="008000"/>
        </w:rPr>
      </w:pPr>
      <w:r w:rsidRPr="009066F4">
        <w:rPr>
          <w:color w:val="008000"/>
        </w:rPr>
        <w:t xml:space="preserve">/* Lägger till alla </w:t>
      </w:r>
      <w:proofErr w:type="spellStart"/>
      <w:r w:rsidRPr="009066F4">
        <w:rPr>
          <w:color w:val="008000"/>
        </w:rPr>
        <w:t>constraints</w:t>
      </w:r>
      <w:proofErr w:type="spellEnd"/>
      <w:r w:rsidRPr="009066F4">
        <w:rPr>
          <w:color w:val="008000"/>
        </w:rPr>
        <w:t xml:space="preserve"> utom not </w:t>
      </w:r>
      <w:proofErr w:type="spellStart"/>
      <w:r w:rsidRPr="009066F4">
        <w:rPr>
          <w:color w:val="008000"/>
        </w:rPr>
        <w:t>null</w:t>
      </w:r>
      <w:proofErr w:type="spellEnd"/>
      <w:r w:rsidRPr="009066F4">
        <w:rPr>
          <w:color w:val="008000"/>
        </w:rPr>
        <w:t>.</w:t>
      </w:r>
    </w:p>
    <w:p w14:paraId="26F49C78" w14:textId="77777777" w:rsidR="005D4B18" w:rsidRDefault="005D4B18" w:rsidP="005D4B18">
      <w:pPr>
        <w:rPr>
          <w:color w:val="008000"/>
          <w:lang w:val="en-GB"/>
        </w:rPr>
      </w:pPr>
      <w:r w:rsidRPr="009066F4">
        <w:rPr>
          <w:color w:val="008000"/>
        </w:rPr>
        <w:t xml:space="preserve">Se till att ge dina </w:t>
      </w:r>
      <w:proofErr w:type="spellStart"/>
      <w:r w:rsidRPr="009066F4">
        <w:rPr>
          <w:color w:val="008000"/>
        </w:rPr>
        <w:t>constraints</w:t>
      </w:r>
      <w:proofErr w:type="spellEnd"/>
      <w:r w:rsidRPr="009066F4">
        <w:rPr>
          <w:color w:val="008000"/>
        </w:rPr>
        <w:t xml:space="preserve"> ett namn när de skapas! </w:t>
      </w:r>
      <w:r w:rsidRPr="007661F1">
        <w:rPr>
          <w:color w:val="008000"/>
          <w:lang w:val="en-GB"/>
        </w:rPr>
        <w:t>*/</w:t>
      </w:r>
    </w:p>
    <w:p w14:paraId="26F49C79" w14:textId="77777777" w:rsidR="007661F1" w:rsidRPr="007661F1" w:rsidRDefault="007661F1" w:rsidP="005D4B18">
      <w:pPr>
        <w:rPr>
          <w:color w:val="008000"/>
          <w:lang w:val="en-GB"/>
        </w:rPr>
      </w:pPr>
    </w:p>
    <w:p w14:paraId="26F49C7A" w14:textId="77777777" w:rsidR="005D4B18" w:rsidRPr="007661F1" w:rsidRDefault="005D4B18" w:rsidP="005D4B18">
      <w:pPr>
        <w:rPr>
          <w:rFonts w:ascii="Consolas" w:hAnsi="Consolas"/>
          <w:lang w:val="en-GB"/>
        </w:rPr>
      </w:pPr>
      <w:r w:rsidRPr="007661F1">
        <w:rPr>
          <w:rFonts w:ascii="Consolas" w:hAnsi="Consolas"/>
          <w:color w:val="0000FF"/>
          <w:lang w:val="en-GB"/>
        </w:rPr>
        <w:t>alter table</w:t>
      </w:r>
      <w:r w:rsidRPr="007661F1">
        <w:rPr>
          <w:rFonts w:ascii="Consolas" w:hAnsi="Consolas"/>
          <w:lang w:val="en-GB"/>
        </w:rPr>
        <w:t xml:space="preserve"> student</w:t>
      </w:r>
    </w:p>
    <w:p w14:paraId="26F49C7B" w14:textId="77777777" w:rsidR="005D4B18" w:rsidRPr="007661F1" w:rsidRDefault="005D4B18" w:rsidP="005D4B18">
      <w:pPr>
        <w:rPr>
          <w:rFonts w:ascii="Consolas" w:hAnsi="Consolas"/>
          <w:lang w:val="en-GB"/>
        </w:rPr>
      </w:pPr>
      <w:r w:rsidRPr="007661F1">
        <w:rPr>
          <w:rFonts w:ascii="Consolas" w:hAnsi="Consolas"/>
          <w:color w:val="0000FF"/>
          <w:lang w:val="en-GB"/>
        </w:rPr>
        <w:t>add constraint</w:t>
      </w:r>
      <w:r w:rsidRPr="007661F1">
        <w:rPr>
          <w:rFonts w:ascii="Consolas" w:hAnsi="Consolas"/>
          <w:lang w:val="en-GB"/>
        </w:rPr>
        <w:t xml:space="preserve"> </w:t>
      </w:r>
      <w:proofErr w:type="spellStart"/>
      <w:r w:rsidRPr="007661F1">
        <w:rPr>
          <w:rFonts w:ascii="Consolas" w:hAnsi="Consolas"/>
          <w:lang w:val="en-GB"/>
        </w:rPr>
        <w:t>student_studnr_pk</w:t>
      </w:r>
      <w:proofErr w:type="spellEnd"/>
      <w:r w:rsidRPr="007661F1">
        <w:rPr>
          <w:rFonts w:ascii="Consolas" w:hAnsi="Consolas"/>
          <w:lang w:val="en-GB"/>
        </w:rPr>
        <w:t xml:space="preserve"> </w:t>
      </w:r>
      <w:r w:rsidRPr="007661F1">
        <w:rPr>
          <w:rFonts w:ascii="Consolas" w:hAnsi="Consolas"/>
          <w:color w:val="0000FF"/>
          <w:lang w:val="en-GB"/>
        </w:rPr>
        <w:t>primary key</w:t>
      </w:r>
      <w:r w:rsidRPr="007661F1">
        <w:rPr>
          <w:rFonts w:ascii="Consolas" w:hAnsi="Consolas"/>
          <w:lang w:val="en-GB"/>
        </w:rPr>
        <w:t>(</w:t>
      </w:r>
      <w:proofErr w:type="spellStart"/>
      <w:r w:rsidRPr="007661F1">
        <w:rPr>
          <w:rFonts w:ascii="Consolas" w:hAnsi="Consolas"/>
          <w:lang w:val="en-GB"/>
        </w:rPr>
        <w:t>studnr</w:t>
      </w:r>
      <w:proofErr w:type="spellEnd"/>
      <w:r w:rsidRPr="007661F1">
        <w:rPr>
          <w:rFonts w:ascii="Consolas" w:hAnsi="Consolas"/>
          <w:lang w:val="en-GB"/>
        </w:rPr>
        <w:t>)</w:t>
      </w:r>
    </w:p>
    <w:p w14:paraId="26F49C7C" w14:textId="77777777" w:rsidR="005D4B18" w:rsidRPr="007661F1" w:rsidRDefault="005D4B18" w:rsidP="005D4B18">
      <w:pPr>
        <w:rPr>
          <w:rFonts w:ascii="Consolas" w:hAnsi="Consolas"/>
          <w:lang w:val="en-GB"/>
        </w:rPr>
      </w:pPr>
      <w:r w:rsidRPr="007661F1">
        <w:rPr>
          <w:rFonts w:ascii="Consolas" w:hAnsi="Consolas"/>
          <w:color w:val="0000FF"/>
          <w:lang w:val="en-GB"/>
        </w:rPr>
        <w:lastRenderedPageBreak/>
        <w:t>add constraint</w:t>
      </w:r>
      <w:r w:rsidRPr="007661F1">
        <w:rPr>
          <w:rFonts w:ascii="Consolas" w:hAnsi="Consolas"/>
          <w:lang w:val="en-GB"/>
        </w:rPr>
        <w:t xml:space="preserve"> </w:t>
      </w:r>
      <w:proofErr w:type="spellStart"/>
      <w:r w:rsidRPr="007661F1">
        <w:rPr>
          <w:rFonts w:ascii="Consolas" w:hAnsi="Consolas"/>
          <w:lang w:val="en-GB"/>
        </w:rPr>
        <w:t>student_persnr_uq</w:t>
      </w:r>
      <w:proofErr w:type="spellEnd"/>
      <w:r w:rsidRPr="007661F1">
        <w:rPr>
          <w:rFonts w:ascii="Consolas" w:hAnsi="Consolas"/>
          <w:lang w:val="en-GB"/>
        </w:rPr>
        <w:t xml:space="preserve"> </w:t>
      </w:r>
      <w:r w:rsidRPr="007661F1">
        <w:rPr>
          <w:rFonts w:ascii="Consolas" w:hAnsi="Consolas"/>
          <w:color w:val="0000FF"/>
          <w:lang w:val="en-GB"/>
        </w:rPr>
        <w:t>unique</w:t>
      </w:r>
      <w:r w:rsidRPr="007661F1">
        <w:rPr>
          <w:rFonts w:ascii="Consolas" w:hAnsi="Consolas"/>
          <w:lang w:val="en-GB"/>
        </w:rPr>
        <w:t>(</w:t>
      </w:r>
      <w:proofErr w:type="spellStart"/>
      <w:r w:rsidRPr="007661F1">
        <w:rPr>
          <w:rFonts w:ascii="Consolas" w:hAnsi="Consolas"/>
          <w:lang w:val="en-GB"/>
        </w:rPr>
        <w:t>persnr</w:t>
      </w:r>
      <w:proofErr w:type="spellEnd"/>
      <w:r w:rsidRPr="007661F1">
        <w:rPr>
          <w:rFonts w:ascii="Consolas" w:hAnsi="Consolas"/>
          <w:lang w:val="en-GB"/>
        </w:rPr>
        <w:t>);</w:t>
      </w:r>
    </w:p>
    <w:p w14:paraId="26F49C7D" w14:textId="77777777" w:rsidR="008D54EF" w:rsidRPr="00CD0415" w:rsidRDefault="008D54EF" w:rsidP="008D54EF">
      <w:pPr>
        <w:rPr>
          <w:lang w:val="en-GB"/>
        </w:rPr>
      </w:pPr>
    </w:p>
    <w:p w14:paraId="26F49C7E" w14:textId="77777777" w:rsidR="005D4B18" w:rsidRPr="009066F4" w:rsidRDefault="005D4B18" w:rsidP="00C30FE1">
      <w:pPr>
        <w:rPr>
          <w:b/>
          <w:lang w:val="en-US"/>
        </w:rPr>
      </w:pPr>
    </w:p>
    <w:p w14:paraId="26F49C7F" w14:textId="77777777" w:rsidR="00C30FE1" w:rsidRPr="006228FD" w:rsidRDefault="006228FD" w:rsidP="00C30FE1">
      <w:pPr>
        <w:rPr>
          <w:b/>
        </w:rPr>
      </w:pPr>
      <w:r w:rsidRPr="006228FD">
        <w:rPr>
          <w:b/>
        </w:rPr>
        <w:t xml:space="preserve">Uppgift </w:t>
      </w:r>
      <w:r w:rsidR="00C575E6">
        <w:rPr>
          <w:b/>
        </w:rPr>
        <w:t>3</w:t>
      </w:r>
    </w:p>
    <w:p w14:paraId="26F49C80" w14:textId="77777777" w:rsidR="006228FD" w:rsidRDefault="006228FD" w:rsidP="00C30FE1">
      <w:r w:rsidRPr="006228FD">
        <w:t>Lägg till tre rader i tabellen kund</w:t>
      </w:r>
      <w:r w:rsidRPr="0009156C">
        <w:rPr>
          <w:b/>
        </w:rPr>
        <w:t>.</w:t>
      </w:r>
    </w:p>
    <w:p w14:paraId="26F49C81" w14:textId="77777777" w:rsidR="006228FD" w:rsidRDefault="006228FD" w:rsidP="00C30FE1"/>
    <w:p w14:paraId="26F49C82" w14:textId="77777777" w:rsidR="006228FD" w:rsidRPr="006228FD" w:rsidRDefault="006228FD" w:rsidP="00C30FE1">
      <w:pPr>
        <w:rPr>
          <w:b/>
        </w:rPr>
      </w:pPr>
      <w:r w:rsidRPr="006228FD">
        <w:rPr>
          <w:b/>
        </w:rPr>
        <w:t xml:space="preserve">Uppgift </w:t>
      </w:r>
      <w:r w:rsidR="00C575E6">
        <w:rPr>
          <w:b/>
        </w:rPr>
        <w:t>4</w:t>
      </w:r>
    </w:p>
    <w:p w14:paraId="26F49C83" w14:textId="77777777" w:rsidR="006228FD" w:rsidRDefault="006228FD" w:rsidP="00C30FE1">
      <w:r>
        <w:t>Lägg till två rader i tabellen varugrupp</w:t>
      </w:r>
      <w:r w:rsidR="004C27FC">
        <w:t>.</w:t>
      </w:r>
    </w:p>
    <w:p w14:paraId="26F49C84" w14:textId="77777777" w:rsidR="006228FD" w:rsidRDefault="006228FD" w:rsidP="00C30FE1"/>
    <w:p w14:paraId="26F49C85" w14:textId="77777777" w:rsidR="006228FD" w:rsidRPr="006228FD" w:rsidRDefault="006228FD" w:rsidP="00C30FE1">
      <w:pPr>
        <w:rPr>
          <w:b/>
        </w:rPr>
      </w:pPr>
      <w:r w:rsidRPr="006228FD">
        <w:rPr>
          <w:b/>
        </w:rPr>
        <w:t xml:space="preserve">Uppgift </w:t>
      </w:r>
      <w:r w:rsidR="00C575E6">
        <w:rPr>
          <w:b/>
        </w:rPr>
        <w:t>5</w:t>
      </w:r>
    </w:p>
    <w:p w14:paraId="26F49C86" w14:textId="77777777" w:rsidR="006228FD" w:rsidRDefault="006228FD" w:rsidP="00C30FE1">
      <w:r>
        <w:t>Lägg till tre rader i tabellen artikel</w:t>
      </w:r>
      <w:r w:rsidR="004C27FC">
        <w:t>.</w:t>
      </w:r>
    </w:p>
    <w:p w14:paraId="26F49C87" w14:textId="77777777" w:rsidR="006228FD" w:rsidRDefault="006228FD" w:rsidP="00C30FE1"/>
    <w:p w14:paraId="26F49C88" w14:textId="77777777" w:rsidR="006228FD" w:rsidRPr="006228FD" w:rsidRDefault="006228FD" w:rsidP="00C30FE1">
      <w:pPr>
        <w:rPr>
          <w:b/>
        </w:rPr>
      </w:pPr>
      <w:r w:rsidRPr="006228FD">
        <w:rPr>
          <w:b/>
        </w:rPr>
        <w:t xml:space="preserve">Uppgift </w:t>
      </w:r>
      <w:r w:rsidR="00C575E6">
        <w:rPr>
          <w:b/>
        </w:rPr>
        <w:t>6</w:t>
      </w:r>
    </w:p>
    <w:p w14:paraId="26F49C89" w14:textId="77777777" w:rsidR="00C575E6" w:rsidRDefault="006228FD" w:rsidP="00C30FE1">
      <w:r>
        <w:t xml:space="preserve">Genomför en försäljning genom att skapa </w:t>
      </w:r>
      <w:r w:rsidRPr="0054316B">
        <w:rPr>
          <w:b/>
        </w:rPr>
        <w:t>en rad</w:t>
      </w:r>
      <w:r>
        <w:t xml:space="preserve"> i tabellen kundorder och </w:t>
      </w:r>
      <w:r w:rsidRPr="0054316B">
        <w:rPr>
          <w:b/>
        </w:rPr>
        <w:t>två rader</w:t>
      </w:r>
      <w:r>
        <w:t xml:space="preserve"> i tabellen </w:t>
      </w:r>
      <w:r w:rsidR="002C4D19">
        <w:t>kundvagn</w:t>
      </w:r>
      <w:r>
        <w:t>.</w:t>
      </w:r>
      <w:r w:rsidR="00CE22C5">
        <w:t xml:space="preserve"> </w:t>
      </w:r>
      <w:r w:rsidR="00CE22C5" w:rsidRPr="00CE22C5">
        <w:rPr>
          <w:b/>
        </w:rPr>
        <w:t>Kom ihåg</w:t>
      </w:r>
      <w:r w:rsidR="00CE22C5">
        <w:t xml:space="preserve"> att anv</w:t>
      </w:r>
      <w:r w:rsidR="00C575E6">
        <w:t>ända sekvensen</w:t>
      </w:r>
      <w:r w:rsidR="00CE22C5">
        <w:t xml:space="preserve"> för att generera PK i tabellerna.</w:t>
      </w:r>
    </w:p>
    <w:p w14:paraId="26F49C8A" w14:textId="77777777" w:rsidR="00C575E6" w:rsidRDefault="00C575E6" w:rsidP="00C30FE1">
      <w:r>
        <w:t xml:space="preserve"> </w:t>
      </w:r>
    </w:p>
    <w:p w14:paraId="26F49C8B" w14:textId="77777777" w:rsidR="006228FD" w:rsidRDefault="00C575E6" w:rsidP="00C30FE1">
      <w:r w:rsidRPr="00C575E6">
        <w:rPr>
          <w:b/>
        </w:rPr>
        <w:t>OBS!</w:t>
      </w:r>
      <w:r>
        <w:t xml:space="preserve"> När du har lagt till en rad i </w:t>
      </w:r>
      <w:proofErr w:type="spellStart"/>
      <w:r>
        <w:t>parent</w:t>
      </w:r>
      <w:proofErr w:type="spellEnd"/>
      <w:r>
        <w:t xml:space="preserve">-tabellen kundorder, så måste du kontrollera vilket värde som PK = </w:t>
      </w:r>
      <w:proofErr w:type="spellStart"/>
      <w:r>
        <w:t>ordnr</w:t>
      </w:r>
      <w:proofErr w:type="spellEnd"/>
      <w:r>
        <w:t xml:space="preserve"> fick från sekvensen. Gör detta genom att skriva:</w:t>
      </w:r>
    </w:p>
    <w:p w14:paraId="26F49C8C" w14:textId="77777777" w:rsidR="00C575E6" w:rsidRDefault="00C575E6" w:rsidP="00C30FE1"/>
    <w:p w14:paraId="26F49C8D" w14:textId="77777777" w:rsidR="00C575E6" w:rsidRPr="00FD31DF" w:rsidRDefault="00C575E6" w:rsidP="00C30FE1">
      <w:pPr>
        <w:rPr>
          <w:rFonts w:ascii="Consolas" w:hAnsi="Consolas" w:cs="Consolas"/>
          <w:color w:val="0000FF"/>
        </w:rPr>
      </w:pPr>
      <w:proofErr w:type="spellStart"/>
      <w:r w:rsidRPr="00FD31DF">
        <w:rPr>
          <w:rFonts w:ascii="Consolas" w:hAnsi="Consolas" w:cs="Consolas"/>
          <w:color w:val="0000FF"/>
        </w:rPr>
        <w:t>select</w:t>
      </w:r>
      <w:proofErr w:type="spellEnd"/>
      <w:r w:rsidRPr="00FD31DF">
        <w:rPr>
          <w:rFonts w:ascii="Consolas" w:hAnsi="Consolas" w:cs="Consolas"/>
          <w:color w:val="0000FF"/>
        </w:rPr>
        <w:t xml:space="preserve"> * from kundorder;</w:t>
      </w:r>
    </w:p>
    <w:p w14:paraId="26F49C8E" w14:textId="77777777" w:rsidR="00C575E6" w:rsidRDefault="00C575E6" w:rsidP="00C30FE1"/>
    <w:p w14:paraId="26F49C8F" w14:textId="77777777" w:rsidR="00FD31DF" w:rsidRDefault="00C575E6" w:rsidP="00C30FE1">
      <w:r>
        <w:t xml:space="preserve">Ta detta </w:t>
      </w:r>
      <w:proofErr w:type="spellStart"/>
      <w:r>
        <w:t>ordnr</w:t>
      </w:r>
      <w:proofErr w:type="spellEnd"/>
      <w:r>
        <w:t xml:space="preserve"> och lägg som FK i tabellen </w:t>
      </w:r>
      <w:r w:rsidR="00FD31DF">
        <w:t>kundvagn.</w:t>
      </w:r>
    </w:p>
    <w:p w14:paraId="26F49C90" w14:textId="77777777" w:rsidR="00FD31DF" w:rsidRDefault="00FD31DF" w:rsidP="00C30FE1"/>
    <w:p w14:paraId="26F49C91" w14:textId="77777777" w:rsidR="00C575E6" w:rsidRDefault="00FD31DF" w:rsidP="00C30FE1">
      <w:r>
        <w:t>Det är genom FK i kundvagn som vi vet vilken order som raden i kun</w:t>
      </w:r>
      <w:r w:rsidR="006845AD">
        <w:t>d</w:t>
      </w:r>
      <w:r>
        <w:t>vagnstabellen tillhör.</w:t>
      </w:r>
    </w:p>
    <w:p w14:paraId="26F49C92" w14:textId="77777777" w:rsidR="006228FD" w:rsidRDefault="006228FD" w:rsidP="00C30FE1"/>
    <w:p w14:paraId="26F49C93" w14:textId="77777777" w:rsidR="006228FD" w:rsidRPr="006228FD" w:rsidRDefault="006228FD" w:rsidP="00C30FE1">
      <w:pPr>
        <w:rPr>
          <w:b/>
        </w:rPr>
      </w:pPr>
      <w:r w:rsidRPr="006228FD">
        <w:rPr>
          <w:b/>
        </w:rPr>
        <w:t xml:space="preserve">Uppgift </w:t>
      </w:r>
      <w:r w:rsidR="00FD31DF">
        <w:rPr>
          <w:b/>
        </w:rPr>
        <w:t>7</w:t>
      </w:r>
    </w:p>
    <w:p w14:paraId="26F49C94" w14:textId="77777777" w:rsidR="006228FD" w:rsidRDefault="006228FD" w:rsidP="00C30FE1">
      <w:r>
        <w:t xml:space="preserve">Höj priset på alla artiklar med </w:t>
      </w:r>
      <w:r w:rsidR="008E65CC">
        <w:t>23 %</w:t>
      </w:r>
      <w:r>
        <w:t>.</w:t>
      </w:r>
    </w:p>
    <w:p w14:paraId="26F49C95" w14:textId="77777777" w:rsidR="006228FD" w:rsidRDefault="006228FD" w:rsidP="00C30FE1"/>
    <w:p w14:paraId="26F49C96" w14:textId="77777777" w:rsidR="006228FD" w:rsidRPr="006228FD" w:rsidRDefault="006228FD" w:rsidP="00C30FE1">
      <w:pPr>
        <w:rPr>
          <w:b/>
        </w:rPr>
      </w:pPr>
      <w:r w:rsidRPr="006228FD">
        <w:rPr>
          <w:b/>
        </w:rPr>
        <w:t xml:space="preserve">Uppgift </w:t>
      </w:r>
      <w:r w:rsidR="00FD31DF">
        <w:rPr>
          <w:b/>
        </w:rPr>
        <w:t>8</w:t>
      </w:r>
    </w:p>
    <w:p w14:paraId="26F49C97" w14:textId="77777777" w:rsidR="006228FD" w:rsidRDefault="006228FD" w:rsidP="00C30FE1">
      <w:r>
        <w:t>Uppdatera telefonnummer för en valfri kund.</w:t>
      </w:r>
    </w:p>
    <w:p w14:paraId="26F49C98" w14:textId="77777777" w:rsidR="006228FD" w:rsidRDefault="006228FD" w:rsidP="00C30FE1"/>
    <w:p w14:paraId="26F49C99" w14:textId="77777777" w:rsidR="006228FD" w:rsidRPr="006228FD" w:rsidRDefault="006228FD" w:rsidP="00C30FE1">
      <w:pPr>
        <w:rPr>
          <w:b/>
        </w:rPr>
      </w:pPr>
      <w:r w:rsidRPr="006228FD">
        <w:rPr>
          <w:b/>
        </w:rPr>
        <w:t xml:space="preserve">Uppgift </w:t>
      </w:r>
      <w:r w:rsidR="00FD31DF">
        <w:rPr>
          <w:b/>
        </w:rPr>
        <w:t>9</w:t>
      </w:r>
    </w:p>
    <w:p w14:paraId="26F49C9A" w14:textId="77777777" w:rsidR="006228FD" w:rsidRDefault="006228FD" w:rsidP="00C30FE1">
      <w:pPr>
        <w:rPr>
          <w:b/>
        </w:rPr>
      </w:pPr>
      <w:r>
        <w:t xml:space="preserve">Ta bort alla rader ur tabellen kundorder! </w:t>
      </w:r>
      <w:r w:rsidRPr="00AB3DDF">
        <w:rPr>
          <w:b/>
        </w:rPr>
        <w:t>Vad händer och varför!</w:t>
      </w:r>
    </w:p>
    <w:p w14:paraId="26F49C9B" w14:textId="77777777" w:rsidR="00383707" w:rsidRDefault="00383707" w:rsidP="00C30FE1">
      <w:pPr>
        <w:rPr>
          <w:b/>
        </w:rPr>
      </w:pPr>
    </w:p>
    <w:p w14:paraId="26F49C9F" w14:textId="77777777" w:rsidR="00383707" w:rsidRDefault="00383707" w:rsidP="00C30FE1"/>
    <w:p w14:paraId="26F49CA0" w14:textId="77777777" w:rsidR="006228FD" w:rsidRDefault="006228FD" w:rsidP="00C30FE1"/>
    <w:p w14:paraId="26F49CA1" w14:textId="77777777" w:rsidR="00C77E45" w:rsidRDefault="00C77E45" w:rsidP="00C30FE1"/>
    <w:p w14:paraId="26F49CA6" w14:textId="77777777" w:rsidR="00C77E45" w:rsidRPr="006228FD" w:rsidRDefault="00C77E45" w:rsidP="00B86A3D">
      <w:pPr>
        <w:rPr>
          <w:b/>
        </w:rPr>
      </w:pPr>
    </w:p>
    <w:sectPr w:rsidR="00C77E45" w:rsidRPr="006228FD" w:rsidSect="00E44E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418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571EA" w14:textId="77777777" w:rsidR="00382EF5" w:rsidRDefault="00382EF5">
      <w:r>
        <w:separator/>
      </w:r>
    </w:p>
  </w:endnote>
  <w:endnote w:type="continuationSeparator" w:id="0">
    <w:p w14:paraId="13D02A39" w14:textId="77777777" w:rsidR="00382EF5" w:rsidRDefault="0038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0CB7F" w14:textId="77777777" w:rsidR="00F07F68" w:rsidRDefault="00F07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49CB7" w14:textId="77777777" w:rsidR="004A41D3" w:rsidRPr="004A41D3" w:rsidRDefault="00EB4D48" w:rsidP="004A41D3">
    <w:pPr>
      <w:pStyle w:val="Footer"/>
      <w:jc w:val="center"/>
      <w:rPr>
        <w:sz w:val="20"/>
      </w:rPr>
    </w:pPr>
    <w:r w:rsidRPr="004A41D3">
      <w:rPr>
        <w:rStyle w:val="PageNumber"/>
        <w:sz w:val="20"/>
      </w:rPr>
      <w:fldChar w:fldCharType="begin"/>
    </w:r>
    <w:r w:rsidR="004A41D3" w:rsidRPr="004A41D3">
      <w:rPr>
        <w:rStyle w:val="PageNumber"/>
        <w:sz w:val="20"/>
      </w:rPr>
      <w:instrText xml:space="preserve"> PAGE </w:instrText>
    </w:r>
    <w:r w:rsidRPr="004A41D3">
      <w:rPr>
        <w:rStyle w:val="PageNumber"/>
        <w:sz w:val="20"/>
      </w:rPr>
      <w:fldChar w:fldCharType="separate"/>
    </w:r>
    <w:r w:rsidR="00C247F0">
      <w:rPr>
        <w:rStyle w:val="PageNumber"/>
        <w:noProof/>
        <w:sz w:val="20"/>
      </w:rPr>
      <w:t>1</w:t>
    </w:r>
    <w:r w:rsidRPr="004A41D3">
      <w:rPr>
        <w:rStyle w:val="PageNumber"/>
        <w:sz w:val="20"/>
      </w:rPr>
      <w:fldChar w:fldCharType="end"/>
    </w:r>
    <w:r w:rsidR="004A41D3" w:rsidRPr="004A41D3">
      <w:rPr>
        <w:rStyle w:val="PageNumber"/>
        <w:sz w:val="20"/>
      </w:rPr>
      <w:t>(</w:t>
    </w:r>
    <w:r w:rsidRPr="004A41D3">
      <w:rPr>
        <w:rStyle w:val="PageNumber"/>
        <w:sz w:val="20"/>
      </w:rPr>
      <w:fldChar w:fldCharType="begin"/>
    </w:r>
    <w:r w:rsidR="004A41D3" w:rsidRPr="004A41D3">
      <w:rPr>
        <w:rStyle w:val="PageNumber"/>
        <w:sz w:val="20"/>
      </w:rPr>
      <w:instrText xml:space="preserve"> NUMPAGES </w:instrText>
    </w:r>
    <w:r w:rsidRPr="004A41D3">
      <w:rPr>
        <w:rStyle w:val="PageNumber"/>
        <w:sz w:val="20"/>
      </w:rPr>
      <w:fldChar w:fldCharType="separate"/>
    </w:r>
    <w:r w:rsidR="00C247F0">
      <w:rPr>
        <w:rStyle w:val="PageNumber"/>
        <w:noProof/>
        <w:sz w:val="20"/>
      </w:rPr>
      <w:t>4</w:t>
    </w:r>
    <w:r w:rsidRPr="004A41D3">
      <w:rPr>
        <w:rStyle w:val="PageNumber"/>
        <w:sz w:val="20"/>
      </w:rPr>
      <w:fldChar w:fldCharType="end"/>
    </w:r>
    <w:r w:rsidR="004A41D3" w:rsidRPr="004A41D3">
      <w:rPr>
        <w:rStyle w:val="PageNumber"/>
        <w:sz w:val="20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A4834" w14:textId="77777777" w:rsidR="00F07F68" w:rsidRDefault="00F07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2E3EC" w14:textId="77777777" w:rsidR="00382EF5" w:rsidRDefault="00382EF5">
      <w:r>
        <w:separator/>
      </w:r>
    </w:p>
  </w:footnote>
  <w:footnote w:type="continuationSeparator" w:id="0">
    <w:p w14:paraId="31E38004" w14:textId="77777777" w:rsidR="00382EF5" w:rsidRDefault="00382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C0622" w14:textId="77777777" w:rsidR="00F07F68" w:rsidRDefault="00F07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1E0" w:firstRow="1" w:lastRow="1" w:firstColumn="1" w:lastColumn="1" w:noHBand="0" w:noVBand="0"/>
    </w:tblPr>
    <w:tblGrid>
      <w:gridCol w:w="1086"/>
      <w:gridCol w:w="3172"/>
      <w:gridCol w:w="4246"/>
    </w:tblGrid>
    <w:tr w:rsidR="004A41D3" w14:paraId="26F49CB0" w14:textId="77777777" w:rsidTr="009C70F8">
      <w:tc>
        <w:tcPr>
          <w:tcW w:w="631" w:type="pct"/>
        </w:tcPr>
        <w:p w14:paraId="26F49CAE" w14:textId="77777777" w:rsidR="004A41D3" w:rsidRDefault="008E65CC">
          <w:pPr>
            <w:pStyle w:val="Header"/>
          </w:pPr>
          <w:r>
            <w:rPr>
              <w:noProof/>
            </w:rPr>
            <w:drawing>
              <wp:inline distT="0" distB="0" distL="0" distR="0" wp14:anchorId="26F49CBA" wp14:editId="26F49CBB">
                <wp:extent cx="552450" cy="695325"/>
                <wp:effectExtent l="0" t="0" r="0" b="9525"/>
                <wp:docPr id="2" name="Bild 2" descr="loggaH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gaH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9" w:type="pct"/>
          <w:gridSpan w:val="2"/>
        </w:tcPr>
        <w:p w14:paraId="26F49CAF" w14:textId="1120AA43" w:rsidR="004A41D3" w:rsidRPr="009C70F8" w:rsidRDefault="00CB3A2C" w:rsidP="004A41D3">
          <w:pPr>
            <w:pStyle w:val="Header"/>
            <w:rPr>
              <w:sz w:val="20"/>
            </w:rPr>
          </w:pPr>
          <w:r>
            <w:rPr>
              <w:sz w:val="20"/>
            </w:rPr>
            <w:t>Databaskursen</w:t>
          </w:r>
          <w:r w:rsidR="00C247F0">
            <w:rPr>
              <w:sz w:val="20"/>
            </w:rPr>
            <w:t>. Labben senast uppdaterad 20</w:t>
          </w:r>
          <w:r w:rsidR="00500236">
            <w:rPr>
              <w:sz w:val="20"/>
            </w:rPr>
            <w:t>2</w:t>
          </w:r>
          <w:r w:rsidR="00F07F68">
            <w:rPr>
              <w:sz w:val="20"/>
            </w:rPr>
            <w:t>3</w:t>
          </w:r>
          <w:r w:rsidR="00C247F0">
            <w:rPr>
              <w:sz w:val="20"/>
            </w:rPr>
            <w:t>-0</w:t>
          </w:r>
          <w:r w:rsidR="00F07F68">
            <w:rPr>
              <w:sz w:val="20"/>
            </w:rPr>
            <w:t>9</w:t>
          </w:r>
          <w:r w:rsidR="00C247F0">
            <w:rPr>
              <w:sz w:val="20"/>
            </w:rPr>
            <w:t>-</w:t>
          </w:r>
          <w:r w:rsidR="00F07F68">
            <w:rPr>
              <w:sz w:val="20"/>
            </w:rPr>
            <w:t>05</w:t>
          </w:r>
        </w:p>
      </w:tc>
    </w:tr>
    <w:tr w:rsidR="004A41D3" w14:paraId="26F49CB4" w14:textId="77777777" w:rsidTr="009C70F8">
      <w:tc>
        <w:tcPr>
          <w:tcW w:w="2500" w:type="pct"/>
          <w:gridSpan w:val="2"/>
        </w:tcPr>
        <w:p w14:paraId="26F49CB1" w14:textId="77777777" w:rsidR="004A41D3" w:rsidRPr="009C70F8" w:rsidRDefault="004A41D3">
          <w:pPr>
            <w:pStyle w:val="Header"/>
            <w:rPr>
              <w:sz w:val="20"/>
            </w:rPr>
          </w:pPr>
        </w:p>
        <w:p w14:paraId="26F49CB2" w14:textId="77777777" w:rsidR="004A41D3" w:rsidRPr="009C70F8" w:rsidRDefault="004A41D3">
          <w:pPr>
            <w:pStyle w:val="Header"/>
            <w:rPr>
              <w:sz w:val="20"/>
            </w:rPr>
          </w:pPr>
          <w:r w:rsidRPr="009C70F8">
            <w:rPr>
              <w:sz w:val="20"/>
            </w:rPr>
            <w:t xml:space="preserve">Kursansvarig: Pär </w:t>
          </w:r>
          <w:proofErr w:type="spellStart"/>
          <w:r w:rsidRPr="009C70F8">
            <w:rPr>
              <w:sz w:val="20"/>
            </w:rPr>
            <w:t>Douhan</w:t>
          </w:r>
          <w:proofErr w:type="spellEnd"/>
        </w:p>
      </w:tc>
      <w:tc>
        <w:tcPr>
          <w:tcW w:w="2500" w:type="pct"/>
        </w:tcPr>
        <w:p w14:paraId="26F49CB3" w14:textId="77777777" w:rsidR="004A41D3" w:rsidRDefault="004A41D3">
          <w:pPr>
            <w:pStyle w:val="Header"/>
          </w:pPr>
        </w:p>
      </w:tc>
    </w:tr>
  </w:tbl>
  <w:p w14:paraId="26F49CB5" w14:textId="77777777" w:rsidR="004A41D3" w:rsidRDefault="004A41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77B0F" w14:textId="77777777" w:rsidR="00F07F68" w:rsidRDefault="00F07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A35AA"/>
    <w:multiLevelType w:val="hybridMultilevel"/>
    <w:tmpl w:val="18526F12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052"/>
    <w:rsid w:val="000370BD"/>
    <w:rsid w:val="0009156C"/>
    <w:rsid w:val="000C1D0D"/>
    <w:rsid w:val="000E091B"/>
    <w:rsid w:val="001774E5"/>
    <w:rsid w:val="00180942"/>
    <w:rsid w:val="001825B7"/>
    <w:rsid w:val="001B12BA"/>
    <w:rsid w:val="00217FA9"/>
    <w:rsid w:val="00230B43"/>
    <w:rsid w:val="002A284E"/>
    <w:rsid w:val="002B4B91"/>
    <w:rsid w:val="002C4D19"/>
    <w:rsid w:val="002D66E7"/>
    <w:rsid w:val="002E1230"/>
    <w:rsid w:val="002F16E7"/>
    <w:rsid w:val="0032192D"/>
    <w:rsid w:val="00325A05"/>
    <w:rsid w:val="003272AB"/>
    <w:rsid w:val="003321F6"/>
    <w:rsid w:val="00346069"/>
    <w:rsid w:val="0038271D"/>
    <w:rsid w:val="00382EF5"/>
    <w:rsid w:val="00383707"/>
    <w:rsid w:val="003C38A5"/>
    <w:rsid w:val="003C52FD"/>
    <w:rsid w:val="004034DA"/>
    <w:rsid w:val="00417CFD"/>
    <w:rsid w:val="004451DE"/>
    <w:rsid w:val="004858EE"/>
    <w:rsid w:val="00486610"/>
    <w:rsid w:val="004A41D3"/>
    <w:rsid w:val="004B62AF"/>
    <w:rsid w:val="004C27FC"/>
    <w:rsid w:val="004D1442"/>
    <w:rsid w:val="00500236"/>
    <w:rsid w:val="00520356"/>
    <w:rsid w:val="0054316B"/>
    <w:rsid w:val="00567E91"/>
    <w:rsid w:val="005870AC"/>
    <w:rsid w:val="005956E1"/>
    <w:rsid w:val="005B2E70"/>
    <w:rsid w:val="005D4B18"/>
    <w:rsid w:val="00607C62"/>
    <w:rsid w:val="006228FD"/>
    <w:rsid w:val="00640CE9"/>
    <w:rsid w:val="00683C42"/>
    <w:rsid w:val="006845AD"/>
    <w:rsid w:val="006E0642"/>
    <w:rsid w:val="006E5F84"/>
    <w:rsid w:val="006F4B7D"/>
    <w:rsid w:val="00721D71"/>
    <w:rsid w:val="007273A6"/>
    <w:rsid w:val="007373E9"/>
    <w:rsid w:val="00737AAA"/>
    <w:rsid w:val="00744547"/>
    <w:rsid w:val="00764706"/>
    <w:rsid w:val="007661F1"/>
    <w:rsid w:val="007754B0"/>
    <w:rsid w:val="007A0FA8"/>
    <w:rsid w:val="007A351B"/>
    <w:rsid w:val="007C679C"/>
    <w:rsid w:val="00824786"/>
    <w:rsid w:val="0083211E"/>
    <w:rsid w:val="008641F4"/>
    <w:rsid w:val="00873F9C"/>
    <w:rsid w:val="0087534D"/>
    <w:rsid w:val="008A4052"/>
    <w:rsid w:val="008B388F"/>
    <w:rsid w:val="008D54EF"/>
    <w:rsid w:val="008D58AD"/>
    <w:rsid w:val="008E65CC"/>
    <w:rsid w:val="009066F4"/>
    <w:rsid w:val="0091466D"/>
    <w:rsid w:val="009315A6"/>
    <w:rsid w:val="00947668"/>
    <w:rsid w:val="00977FE2"/>
    <w:rsid w:val="009C70F8"/>
    <w:rsid w:val="009D0533"/>
    <w:rsid w:val="009D08DA"/>
    <w:rsid w:val="009E4F4C"/>
    <w:rsid w:val="00A03E3D"/>
    <w:rsid w:val="00A35F23"/>
    <w:rsid w:val="00A4231C"/>
    <w:rsid w:val="00A428D0"/>
    <w:rsid w:val="00A66BF7"/>
    <w:rsid w:val="00AB3DDF"/>
    <w:rsid w:val="00AB627E"/>
    <w:rsid w:val="00AE4573"/>
    <w:rsid w:val="00AF354C"/>
    <w:rsid w:val="00B108D8"/>
    <w:rsid w:val="00B221D9"/>
    <w:rsid w:val="00B330CB"/>
    <w:rsid w:val="00B86A3D"/>
    <w:rsid w:val="00B938E9"/>
    <w:rsid w:val="00B944A8"/>
    <w:rsid w:val="00BB5908"/>
    <w:rsid w:val="00C01A64"/>
    <w:rsid w:val="00C133F4"/>
    <w:rsid w:val="00C247F0"/>
    <w:rsid w:val="00C30FE1"/>
    <w:rsid w:val="00C4038C"/>
    <w:rsid w:val="00C472D6"/>
    <w:rsid w:val="00C575E6"/>
    <w:rsid w:val="00C66C37"/>
    <w:rsid w:val="00C77E45"/>
    <w:rsid w:val="00C9783C"/>
    <w:rsid w:val="00CA6AA4"/>
    <w:rsid w:val="00CB3A2C"/>
    <w:rsid w:val="00CD0415"/>
    <w:rsid w:val="00CE1E35"/>
    <w:rsid w:val="00CE22C5"/>
    <w:rsid w:val="00D36263"/>
    <w:rsid w:val="00D6206D"/>
    <w:rsid w:val="00D629EF"/>
    <w:rsid w:val="00D81B02"/>
    <w:rsid w:val="00D873D2"/>
    <w:rsid w:val="00DC6201"/>
    <w:rsid w:val="00DC74D3"/>
    <w:rsid w:val="00DD3FD8"/>
    <w:rsid w:val="00DE53F5"/>
    <w:rsid w:val="00DF2B54"/>
    <w:rsid w:val="00E44E27"/>
    <w:rsid w:val="00EB4D48"/>
    <w:rsid w:val="00EF6846"/>
    <w:rsid w:val="00F043DC"/>
    <w:rsid w:val="00F07F68"/>
    <w:rsid w:val="00F218B9"/>
    <w:rsid w:val="00F3560E"/>
    <w:rsid w:val="00F755AE"/>
    <w:rsid w:val="00FB56D4"/>
    <w:rsid w:val="00FC1276"/>
    <w:rsid w:val="00FD31DF"/>
    <w:rsid w:val="00F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F49C41"/>
  <w15:docId w15:val="{177281E2-EEED-4A99-9409-8AFD7FA3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2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autoRedefine/>
    <w:qFormat/>
    <w:rsid w:val="00DC6201"/>
    <w:pPr>
      <w:keepNext/>
      <w:spacing w:before="100" w:beforeAutospacing="1" w:after="480"/>
      <w:outlineLvl w:val="0"/>
    </w:pPr>
    <w:rPr>
      <w:rFonts w:ascii="Microsoft Sans Serif" w:hAnsi="Microsoft Sans Serif" w:cs="Tahoma"/>
      <w:kern w:val="28"/>
      <w:sz w:val="44"/>
    </w:rPr>
  </w:style>
  <w:style w:type="paragraph" w:styleId="Heading2">
    <w:name w:val="heading 2"/>
    <w:basedOn w:val="Normal"/>
    <w:next w:val="Normal"/>
    <w:autoRedefine/>
    <w:qFormat/>
    <w:rsid w:val="00DC6201"/>
    <w:pPr>
      <w:keepNext/>
      <w:spacing w:before="240" w:after="1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autoRedefine/>
    <w:qFormat/>
    <w:rsid w:val="00DC6201"/>
    <w:pPr>
      <w:keepNext/>
      <w:spacing w:before="360" w:after="120"/>
      <w:outlineLvl w:val="2"/>
    </w:pPr>
    <w:rPr>
      <w:rFonts w:ascii="Microsoft Sans Serif" w:hAnsi="Microsoft Sans Seri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ntafrga">
    <w:name w:val="Tentafråga"/>
    <w:basedOn w:val="Normal"/>
    <w:rsid w:val="00DC6201"/>
    <w:pPr>
      <w:spacing w:before="240" w:after="120"/>
    </w:pPr>
    <w:rPr>
      <w:rFonts w:ascii="Comic Sans MS" w:hAnsi="Comic Sans MS"/>
      <w:b/>
      <w:sz w:val="28"/>
    </w:rPr>
  </w:style>
  <w:style w:type="paragraph" w:customStyle="1" w:styleId="Figurtext">
    <w:name w:val="Figurtext"/>
    <w:basedOn w:val="Normal"/>
    <w:rsid w:val="00DC6201"/>
    <w:pPr>
      <w:ind w:left="480" w:hanging="480"/>
    </w:pPr>
    <w:rPr>
      <w:i/>
      <w:sz w:val="20"/>
      <w:lang w:val="en-GB"/>
    </w:rPr>
  </w:style>
  <w:style w:type="paragraph" w:customStyle="1" w:styleId="Textruta">
    <w:name w:val="Textruta"/>
    <w:basedOn w:val="Normal"/>
    <w:rsid w:val="00DC6201"/>
    <w:rPr>
      <w:rFonts w:ascii="Tahoma" w:hAnsi="Tahoma"/>
      <w:sz w:val="20"/>
    </w:rPr>
  </w:style>
  <w:style w:type="character" w:styleId="Hyperlink">
    <w:name w:val="Hyperlink"/>
    <w:rsid w:val="004B62AF"/>
    <w:rPr>
      <w:color w:val="0000FF"/>
      <w:u w:val="single"/>
    </w:rPr>
  </w:style>
  <w:style w:type="paragraph" w:styleId="Header">
    <w:name w:val="header"/>
    <w:basedOn w:val="Normal"/>
    <w:rsid w:val="004A41D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A41D3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4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A41D3"/>
  </w:style>
  <w:style w:type="character" w:styleId="FollowedHyperlink">
    <w:name w:val="FollowedHyperlink"/>
    <w:rsid w:val="00AB627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lle\Application%20Data\Microsoft\Mallar\Erik%20Walla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Erik Walla.dot</Template>
  <TotalTime>25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IKB025 - Labb 1</vt:lpstr>
    </vt:vector>
  </TitlesOfParts>
  <Company>Högskolan Dalarna</Company>
  <LinksUpToDate>false</LinksUpToDate>
  <CharactersWithSpaces>3014</CharactersWithSpaces>
  <SharedDoc>false</SharedDoc>
  <HLinks>
    <vt:vector size="6" baseType="variant">
      <vt:variant>
        <vt:i4>5374056</vt:i4>
      </vt:variant>
      <vt:variant>
        <vt:i4>3</vt:i4>
      </vt:variant>
      <vt:variant>
        <vt:i4>0</vt:i4>
      </vt:variant>
      <vt:variant>
        <vt:i4>5</vt:i4>
      </vt:variant>
      <vt:variant>
        <vt:lpwstr>mailto:pdo@du.se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IKB025 - Labb 1</dc:title>
  <dc:subject>Informatik</dc:subject>
  <dc:creator>Pär Douhan</dc:creator>
  <cp:lastModifiedBy>Ali Nasrat</cp:lastModifiedBy>
  <cp:revision>9</cp:revision>
  <cp:lastPrinted>2002-03-04T17:20:00Z</cp:lastPrinted>
  <dcterms:created xsi:type="dcterms:W3CDTF">2018-04-26T12:49:00Z</dcterms:created>
  <dcterms:modified xsi:type="dcterms:W3CDTF">2024-04-05T12:55:00Z</dcterms:modified>
</cp:coreProperties>
</file>