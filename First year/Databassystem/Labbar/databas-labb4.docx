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AD8B" w14:textId="77777777" w:rsidR="008A4052" w:rsidRDefault="0004277B" w:rsidP="002E1230">
      <w:pPr>
        <w:pStyle w:val="Rubrik2"/>
      </w:pPr>
      <w:r>
        <w:t>Laboration</w:t>
      </w:r>
      <w:r w:rsidR="00F1428D">
        <w:t xml:space="preserve"> </w:t>
      </w:r>
      <w:r w:rsidR="009F3F8D">
        <w:t>4</w:t>
      </w:r>
    </w:p>
    <w:p w14:paraId="41CEAD8C" w14:textId="77777777" w:rsidR="008D58AD" w:rsidRDefault="008D58AD"/>
    <w:p w14:paraId="41CEAD8D" w14:textId="77777777" w:rsidR="000D6A64" w:rsidRDefault="008D58AD" w:rsidP="00C30FE1">
      <w:r w:rsidRPr="005B2E70">
        <w:t xml:space="preserve">Under den här labben kommer Du att få </w:t>
      </w:r>
      <w:r w:rsidR="006F2902">
        <w:t xml:space="preserve">arbeta med </w:t>
      </w:r>
      <w:r w:rsidR="00081EEF">
        <w:t>PLSQL.</w:t>
      </w:r>
      <w:r w:rsidR="006F2902">
        <w:t xml:space="preserve"> B</w:t>
      </w:r>
      <w:r w:rsidR="00C53878">
        <w:t xml:space="preserve">örja med att skapa </w:t>
      </w:r>
      <w:r w:rsidR="00081EEF">
        <w:t>labb</w:t>
      </w:r>
      <w:r w:rsidR="00C53878">
        <w:t>tabellerna</w:t>
      </w:r>
      <w:r w:rsidR="006F2902">
        <w:t xml:space="preserve"> genom att kopiera nedanstående</w:t>
      </w:r>
      <w:r w:rsidR="00BE7040">
        <w:t xml:space="preserve"> SQL-satser och klistra in dem i SQL</w:t>
      </w:r>
      <w:r w:rsidR="00F1428D">
        <w:t xml:space="preserve"> </w:t>
      </w:r>
      <w:r w:rsidR="006B35BB">
        <w:t>klienten.</w:t>
      </w:r>
    </w:p>
    <w:p w14:paraId="41CEAD8E" w14:textId="77777777" w:rsidR="00BC1E4A" w:rsidRDefault="00BC1E4A" w:rsidP="00C30FE1"/>
    <w:p w14:paraId="41CEAD8F" w14:textId="77777777" w:rsidR="00081EEF" w:rsidRPr="00081EEF" w:rsidRDefault="00081EEF" w:rsidP="00081EEF">
      <w:pPr>
        <w:rPr>
          <w:rFonts w:ascii="Courier New" w:hAnsi="Courier New" w:cs="Courier New"/>
          <w:color w:val="008000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8000"/>
          <w:sz w:val="16"/>
          <w:szCs w:val="16"/>
          <w:lang w:val="en-GB"/>
        </w:rPr>
        <w:t>------------------------------------Start copy and paste--------------------------------</w:t>
      </w:r>
    </w:p>
    <w:p w14:paraId="41CEAD90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CREATE TABLE bilägare(</w:t>
      </w:r>
    </w:p>
    <w:p w14:paraId="41CEAD91" w14:textId="77777777" w:rsidR="00081EEF" w:rsidRPr="00081EEF" w:rsidRDefault="006B35BB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>
        <w:rPr>
          <w:rFonts w:ascii="Courier New" w:hAnsi="Courier New" w:cs="Courier New"/>
          <w:color w:val="0000FF"/>
          <w:sz w:val="16"/>
          <w:szCs w:val="16"/>
          <w:lang w:val="en-GB"/>
        </w:rPr>
        <w:t>pnr VARCHAR2(13</w:t>
      </w:r>
      <w:r w:rsidR="00081EEF"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) PRIMARY KEY,</w:t>
      </w:r>
    </w:p>
    <w:p w14:paraId="41CEAD92" w14:textId="77777777" w:rsidR="00081EEF" w:rsidRPr="00F644F5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F644F5">
        <w:rPr>
          <w:rFonts w:ascii="Courier New" w:hAnsi="Courier New" w:cs="Courier New"/>
          <w:color w:val="0000FF"/>
          <w:sz w:val="16"/>
          <w:szCs w:val="16"/>
          <w:lang w:val="en-US"/>
        </w:rPr>
        <w:t>fnamn VARCHAR2(20),</w:t>
      </w:r>
    </w:p>
    <w:p w14:paraId="41CEAD93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enamn VARCHAR2(20),</w:t>
      </w:r>
    </w:p>
    <w:p w14:paraId="41CEAD94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bor_i VARCHAR2(20),</w:t>
      </w:r>
    </w:p>
    <w:p w14:paraId="41CEAD95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jobbar_i VARCHAR2(20));</w:t>
      </w:r>
    </w:p>
    <w:p w14:paraId="41CEAD96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</w:p>
    <w:p w14:paraId="41CEAD97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CREATE TABLE fordon(</w:t>
      </w:r>
    </w:p>
    <w:p w14:paraId="41CEAD98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regnr VARCHAR2(6) PRIMARY KEY,</w:t>
      </w:r>
    </w:p>
    <w:p w14:paraId="41CEAD99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pnr REFERENCES bilägare(pnr),</w:t>
      </w:r>
    </w:p>
    <w:p w14:paraId="41CEAD9A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tillverkare VARCHAR2(20),</w:t>
      </w:r>
    </w:p>
    <w:p w14:paraId="41CEAD9B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modell VARCHAR2(20),</w:t>
      </w:r>
    </w:p>
    <w:p w14:paraId="41CEAD9C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årsmodell NUMBER(4),</w:t>
      </w:r>
    </w:p>
    <w:p w14:paraId="41CEAD9D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hk NUMBER(4),</w:t>
      </w:r>
    </w:p>
    <w:p w14:paraId="41CEAD9E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datum DATE);</w:t>
      </w:r>
    </w:p>
    <w:p w14:paraId="41CEAD9F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</w:p>
    <w:p w14:paraId="41CEADA0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</w:rPr>
        <w:t>490321-7899','hans','rosenboll','borlänge','falun');</w:t>
      </w:r>
    </w:p>
    <w:p w14:paraId="41CEADA1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</w:rPr>
        <w:t>540201-4428','tomas','kvist','gagnef','borlänge');</w:t>
      </w:r>
    </w:p>
    <w:p w14:paraId="41CEADA2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</w:rPr>
        <w:t>650823-7999','roger','nyberg','borlänge','falun');</w:t>
      </w:r>
    </w:p>
    <w:p w14:paraId="41CEADA3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</w:rPr>
        <w:t>710601-7799','lena','malm','borlänge','falun');</w:t>
      </w:r>
    </w:p>
    <w:p w14:paraId="41CEADA4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</w:rPr>
        <w:t>690321-7898','ollas','bullas','falun','borlänge');</w:t>
      </w:r>
    </w:p>
    <w:p w14:paraId="41CEADA5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</w:rPr>
        <w:t>590421-7199','tåmmy','dåmert','borlänge','falun');</w:t>
      </w:r>
    </w:p>
    <w:p w14:paraId="41CEADA6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</w:rPr>
        <w:t>610321-4299','rollf','ekengren','borlänge','falun');</w:t>
      </w:r>
    </w:p>
    <w:p w14:paraId="41CEADA7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</w:rPr>
      </w:pPr>
      <w:r w:rsidRPr="00081EEF">
        <w:rPr>
          <w:rFonts w:ascii="Courier New" w:hAnsi="Courier New" w:cs="Courier New"/>
          <w:color w:val="0000FF"/>
          <w:sz w:val="16"/>
          <w:szCs w:val="16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</w:rPr>
        <w:t>810321-7199','maria','stjärnkvist','borlänge','falun');</w:t>
      </w:r>
    </w:p>
    <w:p w14:paraId="41CEADA8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720721-7899','leyla','errstraid','borlänge','falun');</w:t>
      </w:r>
    </w:p>
    <w:p w14:paraId="41CEADA9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bilägare VALUES('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380321-7799','arne','möller','borlänge','falun');</w:t>
      </w:r>
    </w:p>
    <w:p w14:paraId="41CEADAA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VALUES('ase456','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490321-7899','volvo','945',1998,160,to_date('2003-08-11','YYYY-MM-DD'));</w:t>
      </w:r>
    </w:p>
    <w:p w14:paraId="41CEADAB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VALUES('ptg889','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490321-7899','fiat','excel',1991,287,to_date('1998-05-19','YYYY-MM-DD'));</w:t>
      </w:r>
    </w:p>
    <w:p w14:paraId="41CEADAC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VALUES('bon666','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540201-4428','john deere','gris',1967,48,to_date('1989-06-28','YYYY-MM-DD'));</w:t>
      </w:r>
    </w:p>
    <w:p w14:paraId="41CEADAD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VALUES('rog589','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650823-7999','saab','900 talladega',1997,205,to_date('2003-05-11','YYYY-MM-DD'));</w:t>
      </w:r>
    </w:p>
    <w:p w14:paraId="41CEADAE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VALUES('ert456','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710601-7799','volvo','850',1997,150,to_date('2001-07-11','YYYY-MM-DD'));</w:t>
      </w:r>
    </w:p>
    <w:p w14:paraId="41CEADAF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VALUES('ola774','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690321-7898','mb','e420',1998,285,to_date('2000-08-11','YYYY-MM-DD'));</w:t>
      </w:r>
    </w:p>
    <w:p w14:paraId="41CEADB0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VALUES('thf345','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590421-7199','opel','kapitän',1968,105,to_date('1991-06-11','YYYY-MM-DD'));</w:t>
      </w:r>
    </w:p>
    <w:p w14:paraId="41CEADB1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VALUES('dde411','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610321-4299','saab','9000 aero',1998,225,to_date('2000-07-28','YYYY-MM-DD'));</w:t>
      </w:r>
    </w:p>
    <w:p w14:paraId="41CEADB2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VALUES('ser478','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810321-7199','audi','tt',2003,247,to_date('2004-07-05','YYYY-MM-DD'));</w:t>
      </w:r>
    </w:p>
    <w:p w14:paraId="41CEADB3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VALUES('fgt147','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720721-7899','volvo','66',1981,62,to_date('2003-05-11','YYYY-MM-DD'));</w:t>
      </w:r>
    </w:p>
    <w:p w14:paraId="41CEADB4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VALUES('tau444','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380321-7799','ford','taunus',1973,95,to_date('1975-08-23','YYYY-MM-DD'));</w:t>
      </w:r>
    </w:p>
    <w:p w14:paraId="41CEADB5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INSERT INTO fordon VALUES('pot333','</w:t>
      </w:r>
      <w:r w:rsidR="006B35BB">
        <w:rPr>
          <w:rFonts w:ascii="Courier New" w:hAnsi="Courier New" w:cs="Courier New"/>
          <w:color w:val="0000FF"/>
          <w:sz w:val="16"/>
          <w:szCs w:val="16"/>
          <w:lang w:val="en-GB"/>
        </w:rPr>
        <w:t>19</w:t>
      </w: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540201-4428','volvo','745',1989,93,to_date('1996-01-11','YYYY-MM-DD'));</w:t>
      </w:r>
    </w:p>
    <w:p w14:paraId="41CEADB6" w14:textId="77777777" w:rsidR="00081EEF" w:rsidRPr="00081EEF" w:rsidRDefault="00081EEF" w:rsidP="00081EEF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00FF"/>
          <w:sz w:val="16"/>
          <w:szCs w:val="16"/>
          <w:lang w:val="en-GB"/>
        </w:rPr>
        <w:t>COMMIT;</w:t>
      </w:r>
    </w:p>
    <w:p w14:paraId="41CEADB7" w14:textId="77777777" w:rsidR="000F4FB9" w:rsidRPr="00081EEF" w:rsidRDefault="00081EEF" w:rsidP="00081EEF">
      <w:pPr>
        <w:rPr>
          <w:rFonts w:ascii="Courier New" w:hAnsi="Courier New" w:cs="Courier New"/>
          <w:color w:val="008000"/>
          <w:sz w:val="16"/>
          <w:szCs w:val="16"/>
          <w:lang w:val="en-GB"/>
        </w:rPr>
      </w:pPr>
      <w:r w:rsidRPr="00081EEF">
        <w:rPr>
          <w:rFonts w:ascii="Courier New" w:hAnsi="Courier New" w:cs="Courier New"/>
          <w:color w:val="008000"/>
          <w:sz w:val="16"/>
          <w:szCs w:val="16"/>
          <w:lang w:val="en-GB"/>
        </w:rPr>
        <w:t>------------------------------------End copy and paste----------------------------------</w:t>
      </w:r>
    </w:p>
    <w:p w14:paraId="41CEADB8" w14:textId="77777777" w:rsidR="004B7467" w:rsidRPr="00081EEF" w:rsidRDefault="004B7467" w:rsidP="00C30FE1">
      <w:pPr>
        <w:rPr>
          <w:b/>
          <w:lang w:val="en-GB"/>
        </w:rPr>
      </w:pPr>
    </w:p>
    <w:p w14:paraId="41CEADB9" w14:textId="77777777" w:rsidR="004B7467" w:rsidRPr="00081EEF" w:rsidRDefault="004B7467" w:rsidP="00C30FE1">
      <w:pPr>
        <w:rPr>
          <w:b/>
          <w:lang w:val="en-GB"/>
        </w:rPr>
      </w:pPr>
    </w:p>
    <w:p w14:paraId="41CEADBA" w14:textId="77777777" w:rsidR="00F1428D" w:rsidRPr="0083103B" w:rsidRDefault="00F1428D" w:rsidP="00C30FE1">
      <w:pPr>
        <w:rPr>
          <w:b/>
          <w:lang w:val="en-US"/>
        </w:rPr>
      </w:pPr>
    </w:p>
    <w:p w14:paraId="41CEADBB" w14:textId="77777777" w:rsidR="00F1428D" w:rsidRPr="0083103B" w:rsidRDefault="00F1428D" w:rsidP="00C30FE1">
      <w:pPr>
        <w:rPr>
          <w:b/>
          <w:lang w:val="en-US"/>
        </w:rPr>
      </w:pPr>
    </w:p>
    <w:p w14:paraId="41CEADBC" w14:textId="77777777" w:rsidR="004906FC" w:rsidRPr="0048765A" w:rsidRDefault="00BC1E4A" w:rsidP="00C30FE1">
      <w:pPr>
        <w:rPr>
          <w:b/>
        </w:rPr>
      </w:pPr>
      <w:r w:rsidRPr="0048765A">
        <w:rPr>
          <w:b/>
        </w:rPr>
        <w:t>Uppgift 1</w:t>
      </w:r>
    </w:p>
    <w:p w14:paraId="41CEADBD" w14:textId="77777777" w:rsidR="00BC1E4A" w:rsidRPr="00BC1E4A" w:rsidRDefault="00BC1E4A" w:rsidP="0048765A">
      <w:r w:rsidRPr="00BC1E4A">
        <w:t xml:space="preserve">Skapa ett anonymt PLSQL-block som skriver ut </w:t>
      </w:r>
      <w:r>
        <w:t xml:space="preserve">regnr, tillverkare och modell för det fordon som har ägare med personnummer (pnr) = </w:t>
      </w:r>
      <w:r w:rsidRPr="00BC1E4A">
        <w:rPr>
          <w:rFonts w:ascii="Courier New" w:hAnsi="Courier New" w:cs="Courier New"/>
          <w:color w:val="800080"/>
          <w:sz w:val="20"/>
        </w:rPr>
        <w:t>'</w:t>
      </w:r>
      <w:r w:rsidR="00E81D99">
        <w:rPr>
          <w:rFonts w:ascii="Courier New" w:hAnsi="Courier New" w:cs="Courier New"/>
          <w:color w:val="800080"/>
          <w:sz w:val="20"/>
        </w:rPr>
        <w:t>19</w:t>
      </w:r>
      <w:r w:rsidRPr="00BC1E4A">
        <w:rPr>
          <w:rFonts w:ascii="Courier New" w:hAnsi="Courier New" w:cs="Courier New"/>
          <w:color w:val="800080"/>
          <w:sz w:val="20"/>
        </w:rPr>
        <w:t>650823-7999</w:t>
      </w:r>
      <w:r w:rsidR="0048765A">
        <w:rPr>
          <w:rFonts w:ascii="Courier New" w:hAnsi="Courier New" w:cs="Courier New"/>
          <w:color w:val="800080"/>
          <w:sz w:val="20"/>
        </w:rPr>
        <w:t>'</w:t>
      </w:r>
      <w:r w:rsidR="0048765A" w:rsidRPr="0048765A">
        <w:t>.</w:t>
      </w:r>
      <w:r w:rsidR="0048765A">
        <w:t xml:space="preserve"> Du skall lösa uppgiften genom att deklarera tre</w:t>
      </w:r>
      <w:r w:rsidR="001F2051">
        <w:t xml:space="preserve"> lokala variabler. V</w:t>
      </w:r>
      <w:r w:rsidR="0048765A">
        <w:t xml:space="preserve">ariablerna skall vara av dynamisk datatyp, sk </w:t>
      </w:r>
      <w:r w:rsidR="0048765A" w:rsidRPr="0048765A">
        <w:rPr>
          <w:rFonts w:ascii="Courier New" w:hAnsi="Courier New" w:cs="Courier New"/>
          <w:color w:val="0000FF"/>
          <w:sz w:val="20"/>
        </w:rPr>
        <w:t>anchored declaration</w:t>
      </w:r>
      <w:r w:rsidR="0048765A">
        <w:t xml:space="preserve">. </w:t>
      </w:r>
      <w:r w:rsidR="00776711">
        <w:t xml:space="preserve">Du får </w:t>
      </w:r>
      <w:r w:rsidR="00776711" w:rsidRPr="00776711">
        <w:rPr>
          <w:b/>
        </w:rPr>
        <w:t>inte</w:t>
      </w:r>
      <w:r w:rsidR="00776711">
        <w:t xml:space="preserve"> lösa uppgiften med någon form av </w:t>
      </w:r>
      <w:r w:rsidR="00776711" w:rsidRPr="00776711">
        <w:rPr>
          <w:b/>
        </w:rPr>
        <w:t>cursor.</w:t>
      </w:r>
      <w:r w:rsidR="00776711">
        <w:t xml:space="preserve"> </w:t>
      </w:r>
      <w:r w:rsidR="0048765A">
        <w:t>Rätt svar:</w:t>
      </w:r>
    </w:p>
    <w:p w14:paraId="41CEADBE" w14:textId="77777777" w:rsidR="00BC1E4A" w:rsidRDefault="00BC1E4A" w:rsidP="00C30FE1"/>
    <w:p w14:paraId="41CEADBF" w14:textId="77777777" w:rsidR="00BC1E4A" w:rsidRPr="00BC1E4A" w:rsidRDefault="00BC1E4A" w:rsidP="00BC1E4A">
      <w:pPr>
        <w:rPr>
          <w:rFonts w:ascii="Courier New" w:hAnsi="Courier New" w:cs="Courier New"/>
          <w:sz w:val="18"/>
          <w:szCs w:val="18"/>
        </w:rPr>
      </w:pPr>
      <w:r w:rsidRPr="00BC1E4A">
        <w:rPr>
          <w:rFonts w:ascii="Courier New" w:hAnsi="Courier New" w:cs="Courier New"/>
          <w:sz w:val="18"/>
          <w:szCs w:val="18"/>
        </w:rPr>
        <w:t>Regnr: ROG589</w:t>
      </w:r>
    </w:p>
    <w:p w14:paraId="41CEADC0" w14:textId="77777777" w:rsidR="00BC1E4A" w:rsidRPr="00BC1E4A" w:rsidRDefault="00BC1E4A" w:rsidP="00BC1E4A">
      <w:pPr>
        <w:rPr>
          <w:rFonts w:ascii="Courier New" w:hAnsi="Courier New" w:cs="Courier New"/>
          <w:sz w:val="18"/>
          <w:szCs w:val="18"/>
        </w:rPr>
      </w:pPr>
      <w:r w:rsidRPr="00BC1E4A">
        <w:rPr>
          <w:rFonts w:ascii="Courier New" w:hAnsi="Courier New" w:cs="Courier New"/>
          <w:sz w:val="18"/>
          <w:szCs w:val="18"/>
        </w:rPr>
        <w:t>Tillverkare: saab</w:t>
      </w:r>
    </w:p>
    <w:p w14:paraId="41CEADC1" w14:textId="77777777" w:rsidR="00BC1E4A" w:rsidRPr="00BC1E4A" w:rsidRDefault="00BC1E4A" w:rsidP="00BC1E4A">
      <w:pPr>
        <w:rPr>
          <w:rFonts w:ascii="Courier New" w:hAnsi="Courier New" w:cs="Courier New"/>
          <w:sz w:val="18"/>
          <w:szCs w:val="18"/>
        </w:rPr>
      </w:pPr>
      <w:r w:rsidRPr="00BC1E4A">
        <w:rPr>
          <w:rFonts w:ascii="Courier New" w:hAnsi="Courier New" w:cs="Courier New"/>
          <w:sz w:val="18"/>
          <w:szCs w:val="18"/>
        </w:rPr>
        <w:t>Modell: 900 talladega</w:t>
      </w:r>
    </w:p>
    <w:p w14:paraId="41CEADC2" w14:textId="77777777" w:rsidR="00BC1E4A" w:rsidRPr="00BC1E4A" w:rsidRDefault="00BC1E4A" w:rsidP="00BC1E4A">
      <w:pPr>
        <w:rPr>
          <w:rFonts w:ascii="Courier New" w:hAnsi="Courier New" w:cs="Courier New"/>
          <w:sz w:val="18"/>
          <w:szCs w:val="18"/>
        </w:rPr>
      </w:pPr>
    </w:p>
    <w:p w14:paraId="41CEADC3" w14:textId="77777777" w:rsidR="00BC1E4A" w:rsidRPr="0083103B" w:rsidRDefault="00BC1E4A" w:rsidP="00C30FE1"/>
    <w:p w14:paraId="41CEADC4" w14:textId="77777777" w:rsidR="00BC1E4A" w:rsidRPr="0083103B" w:rsidRDefault="00BC1E4A" w:rsidP="00C30FE1"/>
    <w:p w14:paraId="41CEADC5" w14:textId="77777777" w:rsidR="0048765A" w:rsidRPr="0016486F" w:rsidRDefault="0048765A" w:rsidP="00C30FE1">
      <w:pPr>
        <w:rPr>
          <w:b/>
        </w:rPr>
      </w:pPr>
      <w:r w:rsidRPr="0016486F">
        <w:rPr>
          <w:b/>
        </w:rPr>
        <w:t>Uppgift 2</w:t>
      </w:r>
    </w:p>
    <w:p w14:paraId="41CEADC6" w14:textId="77777777" w:rsidR="0048765A" w:rsidRDefault="006E1C65" w:rsidP="00C30FE1">
      <w:r w:rsidRPr="006E1C65">
        <w:t>Åte</w:t>
      </w:r>
      <w:r>
        <w:t>ranvänd din kod från uppgift 1.</w:t>
      </w:r>
      <w:r w:rsidR="0016486F">
        <w:t xml:space="preserve"> </w:t>
      </w:r>
      <w:r w:rsidR="0016486F" w:rsidRPr="0016486F">
        <w:rPr>
          <w:b/>
        </w:rPr>
        <w:t>Ändra villkoret till</w:t>
      </w:r>
      <w:r w:rsidR="0016486F">
        <w:t xml:space="preserve"> pnr = </w:t>
      </w:r>
      <w:r w:rsidR="00F7113D">
        <w:rPr>
          <w:rFonts w:ascii="Courier New" w:hAnsi="Courier New" w:cs="Courier New"/>
          <w:color w:val="800080"/>
          <w:sz w:val="20"/>
        </w:rPr>
        <w:t>'</w:t>
      </w:r>
      <w:r w:rsidR="00E81D99">
        <w:rPr>
          <w:rFonts w:ascii="Courier New" w:hAnsi="Courier New" w:cs="Courier New"/>
          <w:color w:val="800080"/>
          <w:sz w:val="20"/>
        </w:rPr>
        <w:t>19</w:t>
      </w:r>
      <w:r w:rsidR="0016486F" w:rsidRPr="0016486F">
        <w:rPr>
          <w:rFonts w:ascii="Courier New" w:hAnsi="Courier New" w:cs="Courier New"/>
          <w:color w:val="800080"/>
          <w:sz w:val="20"/>
        </w:rPr>
        <w:t>540201-4428</w:t>
      </w:r>
      <w:r w:rsidR="0016486F">
        <w:rPr>
          <w:rFonts w:ascii="Courier New" w:hAnsi="Courier New" w:cs="Courier New"/>
          <w:color w:val="800080"/>
          <w:sz w:val="20"/>
        </w:rPr>
        <w:t>'</w:t>
      </w:r>
      <w:r w:rsidR="0016486F">
        <w:t>, l</w:t>
      </w:r>
      <w:r>
        <w:t>ägg till en felhanteringsdel där du fångar undantaget OTHERS</w:t>
      </w:r>
      <w:r w:rsidR="0016486F">
        <w:t xml:space="preserve"> och skriver ut en textsträng som talar om att något gick fel. Förslag till svar:</w:t>
      </w:r>
    </w:p>
    <w:p w14:paraId="41CEADC7" w14:textId="77777777" w:rsidR="0016486F" w:rsidRDefault="0016486F" w:rsidP="00C30FE1"/>
    <w:p w14:paraId="41CEADC8" w14:textId="77777777" w:rsidR="0016486F" w:rsidRPr="0016486F" w:rsidRDefault="0016486F" w:rsidP="0016486F">
      <w:pPr>
        <w:rPr>
          <w:rFonts w:ascii="Courier New" w:hAnsi="Courier New" w:cs="Courier New"/>
          <w:sz w:val="18"/>
          <w:szCs w:val="18"/>
        </w:rPr>
      </w:pPr>
      <w:r w:rsidRPr="0016486F">
        <w:rPr>
          <w:rFonts w:ascii="Courier New" w:hAnsi="Courier New" w:cs="Courier New"/>
          <w:sz w:val="18"/>
          <w:szCs w:val="18"/>
        </w:rPr>
        <w:t>Något blev fel!</w:t>
      </w:r>
    </w:p>
    <w:p w14:paraId="41CEADC9" w14:textId="77777777" w:rsidR="0016486F" w:rsidRPr="0016486F" w:rsidRDefault="0016486F" w:rsidP="0016486F">
      <w:pPr>
        <w:rPr>
          <w:rFonts w:ascii="Courier New" w:hAnsi="Courier New" w:cs="Courier New"/>
          <w:sz w:val="18"/>
          <w:szCs w:val="18"/>
        </w:rPr>
      </w:pPr>
    </w:p>
    <w:p w14:paraId="41CEADCA" w14:textId="77777777" w:rsidR="00BC1E4A" w:rsidRPr="0083103B" w:rsidRDefault="00BC1E4A" w:rsidP="00C30FE1"/>
    <w:p w14:paraId="41CEADCB" w14:textId="77777777" w:rsidR="00BC1E4A" w:rsidRPr="0083103B" w:rsidRDefault="00BC1E4A" w:rsidP="00C30FE1"/>
    <w:p w14:paraId="41CEADCC" w14:textId="77777777" w:rsidR="00BC1E4A" w:rsidRPr="00F44B46" w:rsidRDefault="0016486F" w:rsidP="00C30FE1">
      <w:pPr>
        <w:rPr>
          <w:b/>
        </w:rPr>
      </w:pPr>
      <w:r w:rsidRPr="00F44B46">
        <w:rPr>
          <w:b/>
        </w:rPr>
        <w:t>Uppgift 3</w:t>
      </w:r>
    </w:p>
    <w:p w14:paraId="41CEADCD" w14:textId="77777777" w:rsidR="0016486F" w:rsidRDefault="0016486F" w:rsidP="00C30FE1">
      <w:r w:rsidRPr="006E1C65">
        <w:t>Åte</w:t>
      </w:r>
      <w:r>
        <w:t xml:space="preserve">ranvänd din kod från uppgift 2. Komplettera koden med ytterligare två variabler. Dessa skall lagra information från </w:t>
      </w:r>
      <w:r w:rsidRPr="009E6730">
        <w:rPr>
          <w:rFonts w:ascii="Courier New" w:hAnsi="Courier New" w:cs="Courier New"/>
          <w:color w:val="0000FF"/>
        </w:rPr>
        <w:t>SQLCODE</w:t>
      </w:r>
      <w:r>
        <w:t xml:space="preserve"> och </w:t>
      </w:r>
      <w:r w:rsidRPr="009E6730">
        <w:rPr>
          <w:rFonts w:ascii="Courier New" w:hAnsi="Courier New" w:cs="Courier New"/>
          <w:color w:val="0000FF"/>
        </w:rPr>
        <w:t>SQLERRM</w:t>
      </w:r>
      <w:r>
        <w:t xml:space="preserve">. Förändra felhanteringsdelen i uppgift 2 till att skriva ut </w:t>
      </w:r>
      <w:r w:rsidR="00776711">
        <w:t>värdet av felkoden och felmeddelandet.</w:t>
      </w:r>
    </w:p>
    <w:p w14:paraId="41CEADCE" w14:textId="77777777" w:rsidR="00776711" w:rsidRDefault="00776711" w:rsidP="00C30FE1">
      <w:r w:rsidRPr="00776711">
        <w:rPr>
          <w:b/>
        </w:rPr>
        <w:t>Varför uppstår ett fel i uppgiferna 2 och 3?</w:t>
      </w:r>
      <w:r>
        <w:t xml:space="preserve"> Rätt utskrift:</w:t>
      </w:r>
    </w:p>
    <w:p w14:paraId="41CEADCF" w14:textId="77777777" w:rsidR="00776711" w:rsidRDefault="00776711" w:rsidP="00C30FE1"/>
    <w:p w14:paraId="41CEADD0" w14:textId="77777777" w:rsidR="00776711" w:rsidRPr="00776711" w:rsidRDefault="00776711" w:rsidP="00776711">
      <w:pPr>
        <w:rPr>
          <w:rFonts w:ascii="Courier New" w:hAnsi="Courier New" w:cs="Courier New"/>
          <w:sz w:val="18"/>
          <w:szCs w:val="18"/>
        </w:rPr>
      </w:pPr>
      <w:r w:rsidRPr="00776711">
        <w:rPr>
          <w:rFonts w:ascii="Courier New" w:hAnsi="Courier New" w:cs="Courier New"/>
          <w:sz w:val="18"/>
          <w:szCs w:val="18"/>
        </w:rPr>
        <w:t>Föjande blev fel:</w:t>
      </w:r>
    </w:p>
    <w:p w14:paraId="41CEADD1" w14:textId="77777777" w:rsidR="00776711" w:rsidRPr="00776711" w:rsidRDefault="00776711" w:rsidP="00776711">
      <w:pPr>
        <w:rPr>
          <w:rFonts w:ascii="Courier New" w:hAnsi="Courier New" w:cs="Courier New"/>
          <w:sz w:val="18"/>
          <w:szCs w:val="18"/>
        </w:rPr>
      </w:pPr>
      <w:r w:rsidRPr="00776711">
        <w:rPr>
          <w:rFonts w:ascii="Courier New" w:hAnsi="Courier New" w:cs="Courier New"/>
          <w:sz w:val="18"/>
          <w:szCs w:val="18"/>
        </w:rPr>
        <w:t>Felkod: -1422</w:t>
      </w:r>
    </w:p>
    <w:p w14:paraId="41CEADD2" w14:textId="77777777" w:rsidR="00776711" w:rsidRPr="00776711" w:rsidRDefault="00776711" w:rsidP="00776711">
      <w:pPr>
        <w:rPr>
          <w:rFonts w:ascii="Courier New" w:hAnsi="Courier New" w:cs="Courier New"/>
          <w:sz w:val="18"/>
          <w:szCs w:val="18"/>
        </w:rPr>
      </w:pPr>
      <w:r w:rsidRPr="00776711">
        <w:rPr>
          <w:rFonts w:ascii="Courier New" w:hAnsi="Courier New" w:cs="Courier New"/>
          <w:sz w:val="18"/>
          <w:szCs w:val="18"/>
        </w:rPr>
        <w:t>Felmeddelande: ORA-01422: Exakt hämtning returnerar fler än angivet antal rader</w:t>
      </w:r>
    </w:p>
    <w:p w14:paraId="41CEADD3" w14:textId="77777777" w:rsidR="00776711" w:rsidRPr="00776711" w:rsidRDefault="00776711" w:rsidP="00776711">
      <w:pPr>
        <w:rPr>
          <w:rFonts w:ascii="Courier New" w:hAnsi="Courier New" w:cs="Courier New"/>
          <w:sz w:val="18"/>
          <w:szCs w:val="18"/>
        </w:rPr>
      </w:pPr>
    </w:p>
    <w:p w14:paraId="41CEADD4" w14:textId="77777777" w:rsidR="00BC1E4A" w:rsidRPr="004D6FDA" w:rsidRDefault="00BC1E4A" w:rsidP="00C30FE1"/>
    <w:p w14:paraId="41CEADD5" w14:textId="77777777" w:rsidR="00BC1E4A" w:rsidRPr="004D6FDA" w:rsidRDefault="00BC1E4A" w:rsidP="00C30FE1"/>
    <w:p w14:paraId="41CEADD6" w14:textId="77777777" w:rsidR="00760367" w:rsidRPr="004D6FDA" w:rsidRDefault="00760367" w:rsidP="00C30FE1"/>
    <w:p w14:paraId="41CEADD7" w14:textId="77777777" w:rsidR="00760367" w:rsidRPr="004D6FDA" w:rsidRDefault="00760367" w:rsidP="00C30FE1"/>
    <w:p w14:paraId="41CEADD8" w14:textId="77777777" w:rsidR="00760367" w:rsidRPr="004D6FDA" w:rsidRDefault="00760367" w:rsidP="00C30FE1"/>
    <w:p w14:paraId="41CEADD9" w14:textId="77777777" w:rsidR="00F1428D" w:rsidRPr="004D6FDA" w:rsidRDefault="00F1428D" w:rsidP="00C30FE1">
      <w:pPr>
        <w:rPr>
          <w:b/>
        </w:rPr>
      </w:pPr>
    </w:p>
    <w:p w14:paraId="41CEADDA" w14:textId="77777777" w:rsidR="00BC1E4A" w:rsidRPr="00F44B46" w:rsidRDefault="00776711" w:rsidP="00C30FE1">
      <w:pPr>
        <w:rPr>
          <w:b/>
        </w:rPr>
      </w:pPr>
      <w:r w:rsidRPr="00F44B46">
        <w:rPr>
          <w:b/>
        </w:rPr>
        <w:t>Uppgift 4</w:t>
      </w:r>
    </w:p>
    <w:p w14:paraId="41CEADDB" w14:textId="77777777" w:rsidR="00E81D99" w:rsidRDefault="00760367" w:rsidP="00C30FE1">
      <w:r w:rsidRPr="00BC1E4A">
        <w:t>Skapa ett anonymt PLSQL-block som skriver ut</w:t>
      </w:r>
      <w:r>
        <w:t xml:space="preserve"> förnamn, efternamn och ålder i år med en decimal för alla personer i tabellen bilägare</w:t>
      </w:r>
      <w:r w:rsidR="00A17BDA">
        <w:t>, i mitt exempel var åldern rätt i september 20</w:t>
      </w:r>
      <w:r w:rsidR="006075EE">
        <w:t>1</w:t>
      </w:r>
      <w:r w:rsidR="00A17BDA">
        <w:t>4</w:t>
      </w:r>
      <w:r>
        <w:t>. Använd valfri cursor, explicit eller implicit, och valfri loop för att lösa uppgiften.</w:t>
      </w:r>
      <w:r w:rsidR="00FE6FD1">
        <w:t xml:space="preserve"> För-och efternamn skall skrivas ut med stor begynnelsebokstav.</w:t>
      </w:r>
      <w:r w:rsidR="006075EE">
        <w:t xml:space="preserve"> Tips: du kan använda funktionen </w:t>
      </w:r>
      <w:r w:rsidR="006075EE" w:rsidRPr="00D25E2D">
        <w:rPr>
          <w:color w:val="0000FF"/>
        </w:rPr>
        <w:t>substr()</w:t>
      </w:r>
      <w:r w:rsidR="006075EE">
        <w:t xml:space="preserve"> för att </w:t>
      </w:r>
      <w:r w:rsidR="00D25E2D">
        <w:t>plocka ut del av en sträng</w:t>
      </w:r>
      <w:r w:rsidR="006075EE">
        <w:t>.</w:t>
      </w:r>
      <w:r w:rsidR="00E81D99">
        <w:t xml:space="preserve"> Du kommer endast att behöva de första åtta tecknen i kolumnen pnr. Tips: om du tar sysdate - ett datum kan du räkna ut rätt ålder.</w:t>
      </w:r>
    </w:p>
    <w:p w14:paraId="41CEADDC" w14:textId="77777777" w:rsidR="00E81D99" w:rsidRDefault="00E81D99" w:rsidP="00C30FE1"/>
    <w:p w14:paraId="41CEADDD" w14:textId="77777777" w:rsidR="00776711" w:rsidRDefault="00760367" w:rsidP="00C30FE1">
      <w:r>
        <w:t xml:space="preserve"> </w:t>
      </w:r>
      <w:r w:rsidR="00E81D99" w:rsidRPr="00DB1ABB">
        <w:rPr>
          <w:b/>
        </w:rPr>
        <w:t>OBS!</w:t>
      </w:r>
      <w:r w:rsidR="00E81D99">
        <w:t xml:space="preserve"> Eftersom vi använder sysdate så får ni en annan ålder i er utskrift.</w:t>
      </w:r>
    </w:p>
    <w:p w14:paraId="41CEADDE" w14:textId="77777777" w:rsidR="00760367" w:rsidRDefault="00760367" w:rsidP="00C30FE1"/>
    <w:p w14:paraId="41CEADDF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Hans, Rosenboll, </w:t>
      </w:r>
      <w:r w:rsidR="006075EE">
        <w:rPr>
          <w:rFonts w:ascii="Courier New" w:hAnsi="Courier New" w:cs="Courier New"/>
          <w:sz w:val="18"/>
          <w:szCs w:val="18"/>
        </w:rPr>
        <w:t>65</w:t>
      </w:r>
      <w:r w:rsidRPr="00F44B46">
        <w:rPr>
          <w:rFonts w:ascii="Courier New" w:hAnsi="Courier New" w:cs="Courier New"/>
          <w:sz w:val="18"/>
          <w:szCs w:val="18"/>
        </w:rPr>
        <w:t>,6 år.</w:t>
      </w:r>
    </w:p>
    <w:p w14:paraId="41CEADE0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Tomas, Kvist, </w:t>
      </w:r>
      <w:r w:rsidR="006075EE">
        <w:rPr>
          <w:rFonts w:ascii="Courier New" w:hAnsi="Courier New" w:cs="Courier New"/>
          <w:sz w:val="18"/>
          <w:szCs w:val="18"/>
        </w:rPr>
        <w:t>60</w:t>
      </w:r>
      <w:r w:rsidRPr="00F44B46">
        <w:rPr>
          <w:rFonts w:ascii="Courier New" w:hAnsi="Courier New" w:cs="Courier New"/>
          <w:sz w:val="18"/>
          <w:szCs w:val="18"/>
        </w:rPr>
        <w:t>,7 år.</w:t>
      </w:r>
    </w:p>
    <w:p w14:paraId="41CEADE1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Roger, Nyberg, </w:t>
      </w:r>
      <w:r w:rsidR="006075EE">
        <w:rPr>
          <w:rFonts w:ascii="Courier New" w:hAnsi="Courier New" w:cs="Courier New"/>
          <w:sz w:val="18"/>
          <w:szCs w:val="18"/>
        </w:rPr>
        <w:t>49</w:t>
      </w:r>
      <w:r w:rsidRPr="00F44B46">
        <w:rPr>
          <w:rFonts w:ascii="Courier New" w:hAnsi="Courier New" w:cs="Courier New"/>
          <w:sz w:val="18"/>
          <w:szCs w:val="18"/>
        </w:rPr>
        <w:t>,1 år.</w:t>
      </w:r>
    </w:p>
    <w:p w14:paraId="41CEADE2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Lena, Malm, </w:t>
      </w:r>
      <w:r w:rsidR="006075EE">
        <w:rPr>
          <w:rFonts w:ascii="Courier New" w:hAnsi="Courier New" w:cs="Courier New"/>
          <w:sz w:val="18"/>
          <w:szCs w:val="18"/>
        </w:rPr>
        <w:t>43</w:t>
      </w:r>
      <w:r w:rsidRPr="00F44B46">
        <w:rPr>
          <w:rFonts w:ascii="Courier New" w:hAnsi="Courier New" w:cs="Courier New"/>
          <w:sz w:val="18"/>
          <w:szCs w:val="18"/>
        </w:rPr>
        <w:t>,4 år.</w:t>
      </w:r>
    </w:p>
    <w:p w14:paraId="41CEADE3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Ollas, Bullas, </w:t>
      </w:r>
      <w:r w:rsidR="006075EE">
        <w:rPr>
          <w:rFonts w:ascii="Courier New" w:hAnsi="Courier New" w:cs="Courier New"/>
          <w:sz w:val="18"/>
          <w:szCs w:val="18"/>
        </w:rPr>
        <w:t>45</w:t>
      </w:r>
      <w:r w:rsidRPr="00F44B46">
        <w:rPr>
          <w:rFonts w:ascii="Courier New" w:hAnsi="Courier New" w:cs="Courier New"/>
          <w:sz w:val="18"/>
          <w:szCs w:val="18"/>
        </w:rPr>
        <w:t>,6 år.</w:t>
      </w:r>
    </w:p>
    <w:p w14:paraId="41CEADE4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Tåmmy, Dåmert, </w:t>
      </w:r>
      <w:r w:rsidR="006075EE">
        <w:rPr>
          <w:rFonts w:ascii="Courier New" w:hAnsi="Courier New" w:cs="Courier New"/>
          <w:sz w:val="18"/>
          <w:szCs w:val="18"/>
        </w:rPr>
        <w:t>55</w:t>
      </w:r>
      <w:r w:rsidRPr="00F44B46">
        <w:rPr>
          <w:rFonts w:ascii="Courier New" w:hAnsi="Courier New" w:cs="Courier New"/>
          <w:sz w:val="18"/>
          <w:szCs w:val="18"/>
        </w:rPr>
        <w:t>,5 år.</w:t>
      </w:r>
    </w:p>
    <w:p w14:paraId="41CEADE5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Rollf, Ekengren, </w:t>
      </w:r>
      <w:r w:rsidR="006075EE">
        <w:rPr>
          <w:rFonts w:ascii="Courier New" w:hAnsi="Courier New" w:cs="Courier New"/>
          <w:sz w:val="18"/>
          <w:szCs w:val="18"/>
        </w:rPr>
        <w:t>53</w:t>
      </w:r>
      <w:r w:rsidRPr="00F44B46">
        <w:rPr>
          <w:rFonts w:ascii="Courier New" w:hAnsi="Courier New" w:cs="Courier New"/>
          <w:sz w:val="18"/>
          <w:szCs w:val="18"/>
        </w:rPr>
        <w:t>,6 år.</w:t>
      </w:r>
    </w:p>
    <w:p w14:paraId="41CEADE6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Maria, Stjärnkvist, </w:t>
      </w:r>
      <w:r w:rsidR="006075EE">
        <w:rPr>
          <w:rFonts w:ascii="Courier New" w:hAnsi="Courier New" w:cs="Courier New"/>
          <w:sz w:val="18"/>
          <w:szCs w:val="18"/>
        </w:rPr>
        <w:t>33</w:t>
      </w:r>
      <w:r w:rsidRPr="00F44B46">
        <w:rPr>
          <w:rFonts w:ascii="Courier New" w:hAnsi="Courier New" w:cs="Courier New"/>
          <w:sz w:val="18"/>
          <w:szCs w:val="18"/>
        </w:rPr>
        <w:t>,5 år.</w:t>
      </w:r>
    </w:p>
    <w:p w14:paraId="41CEADE7" w14:textId="77777777" w:rsidR="00F44B46" w:rsidRPr="00F44B46" w:rsidRDefault="00F44B46" w:rsidP="00F44B46">
      <w:pPr>
        <w:rPr>
          <w:rFonts w:ascii="Courier New" w:hAnsi="Courier New" w:cs="Courier New"/>
          <w:sz w:val="18"/>
          <w:szCs w:val="18"/>
        </w:rPr>
      </w:pPr>
      <w:r w:rsidRPr="00F44B46">
        <w:rPr>
          <w:rFonts w:ascii="Courier New" w:hAnsi="Courier New" w:cs="Courier New"/>
          <w:sz w:val="18"/>
          <w:szCs w:val="18"/>
        </w:rPr>
        <w:t xml:space="preserve">Leyla, Errstraid, </w:t>
      </w:r>
      <w:r w:rsidR="006075EE">
        <w:rPr>
          <w:rFonts w:ascii="Courier New" w:hAnsi="Courier New" w:cs="Courier New"/>
          <w:sz w:val="18"/>
          <w:szCs w:val="18"/>
        </w:rPr>
        <w:t>42</w:t>
      </w:r>
      <w:r w:rsidRPr="00F44B46">
        <w:rPr>
          <w:rFonts w:ascii="Courier New" w:hAnsi="Courier New" w:cs="Courier New"/>
          <w:sz w:val="18"/>
          <w:szCs w:val="18"/>
        </w:rPr>
        <w:t>,2 år.</w:t>
      </w:r>
    </w:p>
    <w:p w14:paraId="41CEADE8" w14:textId="77777777" w:rsidR="00F44B46" w:rsidRPr="004D6FDA" w:rsidRDefault="00F44B46" w:rsidP="00F44B46">
      <w:pPr>
        <w:rPr>
          <w:rFonts w:ascii="Courier New" w:hAnsi="Courier New" w:cs="Courier New"/>
          <w:sz w:val="18"/>
          <w:szCs w:val="18"/>
        </w:rPr>
      </w:pPr>
      <w:r w:rsidRPr="004D6FDA">
        <w:rPr>
          <w:rFonts w:ascii="Courier New" w:hAnsi="Courier New" w:cs="Courier New"/>
          <w:sz w:val="18"/>
          <w:szCs w:val="18"/>
        </w:rPr>
        <w:t xml:space="preserve">Arne, Möller, </w:t>
      </w:r>
      <w:r w:rsidR="006075EE" w:rsidRPr="004D6FDA">
        <w:rPr>
          <w:rFonts w:ascii="Courier New" w:hAnsi="Courier New" w:cs="Courier New"/>
          <w:sz w:val="18"/>
          <w:szCs w:val="18"/>
        </w:rPr>
        <w:t>76</w:t>
      </w:r>
      <w:r w:rsidRPr="004D6FDA">
        <w:rPr>
          <w:rFonts w:ascii="Courier New" w:hAnsi="Courier New" w:cs="Courier New"/>
          <w:sz w:val="18"/>
          <w:szCs w:val="18"/>
        </w:rPr>
        <w:t>,6 år.</w:t>
      </w:r>
    </w:p>
    <w:p w14:paraId="41CEADE9" w14:textId="77777777" w:rsidR="00F44B46" w:rsidRPr="004D6FDA" w:rsidRDefault="00F44B46" w:rsidP="00F44B46">
      <w:pPr>
        <w:rPr>
          <w:rFonts w:ascii="Courier New" w:hAnsi="Courier New" w:cs="Courier New"/>
          <w:sz w:val="18"/>
          <w:szCs w:val="18"/>
        </w:rPr>
      </w:pPr>
    </w:p>
    <w:p w14:paraId="41CEADEA" w14:textId="77777777" w:rsidR="00776711" w:rsidRPr="004D6FDA" w:rsidRDefault="00776711" w:rsidP="00C30FE1"/>
    <w:p w14:paraId="41CEADEB" w14:textId="77777777" w:rsidR="00776711" w:rsidRPr="004D6FDA" w:rsidRDefault="00776711" w:rsidP="00C30FE1"/>
    <w:p w14:paraId="41CEADEC" w14:textId="77777777" w:rsidR="00776711" w:rsidRPr="00F67890" w:rsidRDefault="00FE6FD1" w:rsidP="00C30FE1">
      <w:pPr>
        <w:rPr>
          <w:b/>
        </w:rPr>
      </w:pPr>
      <w:r w:rsidRPr="00F67890">
        <w:rPr>
          <w:b/>
        </w:rPr>
        <w:t>Uppgift 5</w:t>
      </w:r>
    </w:p>
    <w:p w14:paraId="41CEADED" w14:textId="77777777" w:rsidR="00FE6FD1" w:rsidRDefault="00F67890" w:rsidP="00C30FE1">
      <w:r w:rsidRPr="00BC1E4A">
        <w:t>Skapa ett anonymt PLSQL-block som skriver ut</w:t>
      </w:r>
      <w:r>
        <w:t xml:space="preserve"> </w:t>
      </w:r>
      <w:r w:rsidR="006E25B5">
        <w:t xml:space="preserve">personnummer, förnamn, efternamn samt hur många bilar respektiver person äger. </w:t>
      </w:r>
      <w:r w:rsidR="006E25B5" w:rsidRPr="006E25B5">
        <w:rPr>
          <w:b/>
        </w:rPr>
        <w:t>Observera</w:t>
      </w:r>
      <w:r w:rsidR="006E25B5">
        <w:t xml:space="preserve"> att du måste ta hänsyn till singular och plural. Det heter </w:t>
      </w:r>
      <w:r w:rsidR="006E25B5" w:rsidRPr="006E25B5">
        <w:rPr>
          <w:b/>
        </w:rPr>
        <w:t>en bil</w:t>
      </w:r>
      <w:r w:rsidR="006E25B5">
        <w:t xml:space="preserve"> respektive </w:t>
      </w:r>
      <w:r w:rsidR="006E25B5" w:rsidRPr="006E25B5">
        <w:rPr>
          <w:b/>
        </w:rPr>
        <w:t>flera bilar</w:t>
      </w:r>
      <w:r w:rsidR="006E25B5">
        <w:t xml:space="preserve"> på korrekt svenska.</w:t>
      </w:r>
      <w:r w:rsidR="00601450">
        <w:t xml:space="preserve"> Lös uppgiften genom att använda valfri cursor och loop.</w:t>
      </w:r>
    </w:p>
    <w:p w14:paraId="41CEADEE" w14:textId="77777777" w:rsidR="006E25B5" w:rsidRDefault="006E25B5" w:rsidP="00C30FE1">
      <w:r>
        <w:t>Rätt utskrift:</w:t>
      </w:r>
    </w:p>
    <w:p w14:paraId="41CEADEF" w14:textId="77777777" w:rsidR="006E25B5" w:rsidRDefault="006E25B5" w:rsidP="00C30FE1"/>
    <w:p w14:paraId="41CEADF0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380321-7799, arne, möller, äger: 1 bil</w:t>
      </w:r>
    </w:p>
    <w:p w14:paraId="41CEADF1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490321-7899, hans, rosenboll, äger: 2 bilar</w:t>
      </w:r>
    </w:p>
    <w:p w14:paraId="41CEADF2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540201-4428, tomas, kvist, äger: 2 bilar</w:t>
      </w:r>
    </w:p>
    <w:p w14:paraId="41CEADF3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590421-7199, tåmmy, dåmert, äger: 1 bil</w:t>
      </w:r>
    </w:p>
    <w:p w14:paraId="41CEADF4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610321-4299, rollf, ekengren, äger: 1 bil</w:t>
      </w:r>
    </w:p>
    <w:p w14:paraId="41CEADF5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650823-7999, roger, nyberg, äger: 1 bil</w:t>
      </w:r>
    </w:p>
    <w:p w14:paraId="41CEADF6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690321-7898, ollas, bullas, äger: 1 bil</w:t>
      </w:r>
    </w:p>
    <w:p w14:paraId="41CEADF7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710601-7799, lena, malm, äger: 1 bil</w:t>
      </w:r>
    </w:p>
    <w:p w14:paraId="41CEADF8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720721-7899, leyla, errstraid, äger: 1 bil</w:t>
      </w:r>
    </w:p>
    <w:p w14:paraId="41CEADF9" w14:textId="77777777" w:rsidR="006E25B5" w:rsidRPr="006E25B5" w:rsidRDefault="00E81D99" w:rsidP="006E25B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6E25B5" w:rsidRPr="006E25B5">
        <w:rPr>
          <w:rFonts w:ascii="Courier New" w:hAnsi="Courier New" w:cs="Courier New"/>
          <w:sz w:val="18"/>
          <w:szCs w:val="18"/>
        </w:rPr>
        <w:t>810321-7199, maria, stjärnkvist, äger: 1 bil</w:t>
      </w:r>
    </w:p>
    <w:p w14:paraId="41CEADFA" w14:textId="77777777" w:rsidR="006E25B5" w:rsidRPr="006E25B5" w:rsidRDefault="006E25B5" w:rsidP="006E25B5">
      <w:pPr>
        <w:rPr>
          <w:rFonts w:ascii="Courier New" w:hAnsi="Courier New" w:cs="Courier New"/>
          <w:sz w:val="18"/>
          <w:szCs w:val="18"/>
        </w:rPr>
      </w:pPr>
    </w:p>
    <w:p w14:paraId="41CEADFB" w14:textId="77777777" w:rsidR="00776711" w:rsidRPr="004D6FDA" w:rsidRDefault="00776711" w:rsidP="00C30FE1"/>
    <w:p w14:paraId="41CEADFC" w14:textId="77777777" w:rsidR="00776711" w:rsidRPr="004D6FDA" w:rsidRDefault="00776711" w:rsidP="00C30FE1"/>
    <w:p w14:paraId="41CEADFD" w14:textId="77777777" w:rsidR="00776711" w:rsidRPr="004D6FDA" w:rsidRDefault="00776711" w:rsidP="00C30FE1"/>
    <w:p w14:paraId="41CEADFE" w14:textId="77777777" w:rsidR="00892BDE" w:rsidRPr="004D6FDA" w:rsidRDefault="00892BDE" w:rsidP="00C30FE1"/>
    <w:p w14:paraId="41CEADFF" w14:textId="77777777" w:rsidR="00892BDE" w:rsidRPr="004D6FDA" w:rsidRDefault="00892BDE" w:rsidP="00C30FE1"/>
    <w:p w14:paraId="41CEAE00" w14:textId="77777777" w:rsidR="00892BDE" w:rsidRPr="004D6FDA" w:rsidRDefault="00892BDE" w:rsidP="00C30FE1"/>
    <w:p w14:paraId="41CEAE01" w14:textId="77777777" w:rsidR="00892BDE" w:rsidRPr="004D6FDA" w:rsidRDefault="00892BDE" w:rsidP="00C30FE1"/>
    <w:p w14:paraId="41CEAE02" w14:textId="77777777" w:rsidR="00892BDE" w:rsidRPr="004D6FDA" w:rsidRDefault="00892BDE" w:rsidP="00C30FE1"/>
    <w:p w14:paraId="41CEAE03" w14:textId="77777777" w:rsidR="00892BDE" w:rsidRPr="004D6FDA" w:rsidRDefault="00892BDE" w:rsidP="00C30FE1"/>
    <w:p w14:paraId="41CEAE04" w14:textId="77777777" w:rsidR="00892BDE" w:rsidRPr="004D6FDA" w:rsidRDefault="00892BDE" w:rsidP="00C30FE1"/>
    <w:p w14:paraId="41CEAE05" w14:textId="77777777" w:rsidR="00DB1ABB" w:rsidRPr="004D6FDA" w:rsidRDefault="00DB1ABB" w:rsidP="00C30FE1"/>
    <w:p w14:paraId="41CEAE06" w14:textId="77777777" w:rsidR="00F1428D" w:rsidRPr="004D6FDA" w:rsidRDefault="00F1428D" w:rsidP="00C30FE1">
      <w:pPr>
        <w:rPr>
          <w:b/>
        </w:rPr>
      </w:pPr>
    </w:p>
    <w:p w14:paraId="41CEAE07" w14:textId="77777777" w:rsidR="00892BDE" w:rsidRPr="00ED0C94" w:rsidRDefault="00892BDE" w:rsidP="00C30FE1">
      <w:pPr>
        <w:rPr>
          <w:b/>
        </w:rPr>
      </w:pPr>
      <w:r w:rsidRPr="00ED0C94">
        <w:rPr>
          <w:b/>
        </w:rPr>
        <w:t>Uppgift 6</w:t>
      </w:r>
    </w:p>
    <w:p w14:paraId="41CEAE08" w14:textId="77777777" w:rsidR="00892BDE" w:rsidRDefault="00601450" w:rsidP="00C30FE1">
      <w:r w:rsidRPr="00601450">
        <w:t xml:space="preserve">Börja med att skapa tabellen fartdåre genom att utföra ytterligare en enkel </w:t>
      </w:r>
      <w:r w:rsidRPr="00601450">
        <w:rPr>
          <w:b/>
        </w:rPr>
        <w:t>klipp &amp; klistra</w:t>
      </w:r>
      <w:r w:rsidRPr="00601450">
        <w:t xml:space="preserve"> manöver.</w:t>
      </w:r>
    </w:p>
    <w:p w14:paraId="41CEAE09" w14:textId="77777777" w:rsidR="00601450" w:rsidRPr="00601450" w:rsidRDefault="00601450" w:rsidP="00C30FE1"/>
    <w:p w14:paraId="41CEAE0A" w14:textId="77777777" w:rsidR="00601450" w:rsidRPr="0083103B" w:rsidRDefault="00601450" w:rsidP="00C30FE1">
      <w:pPr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83103B">
        <w:rPr>
          <w:rFonts w:ascii="Courier New" w:hAnsi="Courier New" w:cs="Courier New"/>
          <w:color w:val="008000"/>
          <w:sz w:val="16"/>
          <w:szCs w:val="16"/>
          <w:lang w:val="en-US"/>
        </w:rPr>
        <w:t>-------------------------------------Start copy and paste-------------------------------</w:t>
      </w:r>
    </w:p>
    <w:p w14:paraId="41CEAE0B" w14:textId="77777777" w:rsidR="00601450" w:rsidRPr="00601450" w:rsidRDefault="00601450" w:rsidP="00601450">
      <w:pPr>
        <w:rPr>
          <w:rFonts w:ascii="Courier New" w:hAnsi="Courier New" w:cs="Courier New"/>
          <w:color w:val="0000FF"/>
          <w:sz w:val="20"/>
          <w:lang w:val="en-GB"/>
        </w:rPr>
      </w:pPr>
      <w:r w:rsidRPr="00601450">
        <w:rPr>
          <w:rFonts w:ascii="Courier New" w:hAnsi="Courier New" w:cs="Courier New"/>
          <w:color w:val="0000FF"/>
          <w:sz w:val="20"/>
          <w:lang w:val="en-GB"/>
        </w:rPr>
        <w:t>CREATE TABLE fartdåre(</w:t>
      </w:r>
    </w:p>
    <w:p w14:paraId="41CEAE0C" w14:textId="77777777" w:rsidR="00601450" w:rsidRPr="00F644F5" w:rsidRDefault="004D6FDA" w:rsidP="00601450">
      <w:pPr>
        <w:rPr>
          <w:rFonts w:ascii="Courier New" w:hAnsi="Courier New" w:cs="Courier New"/>
          <w:color w:val="0000FF"/>
          <w:sz w:val="20"/>
        </w:rPr>
      </w:pPr>
      <w:r w:rsidRPr="00F644F5">
        <w:rPr>
          <w:rFonts w:ascii="Courier New" w:hAnsi="Courier New" w:cs="Courier New"/>
          <w:color w:val="0000FF"/>
          <w:sz w:val="20"/>
        </w:rPr>
        <w:t>pnr VARCHAR2(13</w:t>
      </w:r>
      <w:r w:rsidR="00601450" w:rsidRPr="00F644F5">
        <w:rPr>
          <w:rFonts w:ascii="Courier New" w:hAnsi="Courier New" w:cs="Courier New"/>
          <w:color w:val="0000FF"/>
          <w:sz w:val="20"/>
        </w:rPr>
        <w:t>),</w:t>
      </w:r>
    </w:p>
    <w:p w14:paraId="41CEAE0D" w14:textId="77777777" w:rsidR="00601450" w:rsidRPr="00601450" w:rsidRDefault="00601450" w:rsidP="00601450">
      <w:pPr>
        <w:rPr>
          <w:rFonts w:ascii="Courier New" w:hAnsi="Courier New" w:cs="Courier New"/>
          <w:color w:val="0000FF"/>
          <w:sz w:val="20"/>
        </w:rPr>
      </w:pPr>
      <w:r w:rsidRPr="00601450">
        <w:rPr>
          <w:rFonts w:ascii="Courier New" w:hAnsi="Courier New" w:cs="Courier New"/>
          <w:color w:val="0000FF"/>
          <w:sz w:val="20"/>
        </w:rPr>
        <w:t>fnamn VARCHAR2(20),</w:t>
      </w:r>
    </w:p>
    <w:p w14:paraId="41CEAE0E" w14:textId="77777777" w:rsidR="00601450" w:rsidRPr="00601450" w:rsidRDefault="00601450" w:rsidP="00601450">
      <w:pPr>
        <w:rPr>
          <w:rFonts w:ascii="Courier New" w:hAnsi="Courier New" w:cs="Courier New"/>
          <w:color w:val="0000FF"/>
          <w:sz w:val="20"/>
        </w:rPr>
      </w:pPr>
      <w:r w:rsidRPr="00601450">
        <w:rPr>
          <w:rFonts w:ascii="Courier New" w:hAnsi="Courier New" w:cs="Courier New"/>
          <w:color w:val="0000FF"/>
          <w:sz w:val="20"/>
        </w:rPr>
        <w:t>enamn VARCHAR2(20),</w:t>
      </w:r>
    </w:p>
    <w:p w14:paraId="41CEAE0F" w14:textId="77777777" w:rsidR="00601450" w:rsidRPr="00601450" w:rsidRDefault="00601450" w:rsidP="00601450">
      <w:pPr>
        <w:rPr>
          <w:rFonts w:ascii="Courier New" w:hAnsi="Courier New" w:cs="Courier New"/>
          <w:color w:val="0000FF"/>
          <w:sz w:val="20"/>
        </w:rPr>
      </w:pPr>
      <w:r w:rsidRPr="00601450">
        <w:rPr>
          <w:rFonts w:ascii="Courier New" w:hAnsi="Courier New" w:cs="Courier New"/>
          <w:color w:val="0000FF"/>
          <w:sz w:val="20"/>
        </w:rPr>
        <w:t>regnr VARCHAR2(6),</w:t>
      </w:r>
    </w:p>
    <w:p w14:paraId="41CEAE10" w14:textId="77777777" w:rsidR="00601450" w:rsidRPr="00601450" w:rsidRDefault="00601450" w:rsidP="00601450">
      <w:pPr>
        <w:rPr>
          <w:rFonts w:ascii="Courier New" w:hAnsi="Courier New" w:cs="Courier New"/>
          <w:color w:val="0000FF"/>
          <w:sz w:val="20"/>
        </w:rPr>
      </w:pPr>
      <w:r w:rsidRPr="00601450">
        <w:rPr>
          <w:rFonts w:ascii="Courier New" w:hAnsi="Courier New" w:cs="Courier New"/>
          <w:color w:val="0000FF"/>
          <w:sz w:val="20"/>
        </w:rPr>
        <w:t>tillverkare VARCHAR2(20),</w:t>
      </w:r>
    </w:p>
    <w:p w14:paraId="41CEAE11" w14:textId="77777777" w:rsidR="00601450" w:rsidRPr="00601450" w:rsidRDefault="00601450" w:rsidP="00601450">
      <w:pPr>
        <w:rPr>
          <w:rFonts w:ascii="Courier New" w:hAnsi="Courier New" w:cs="Courier New"/>
          <w:color w:val="0000FF"/>
          <w:sz w:val="20"/>
        </w:rPr>
      </w:pPr>
      <w:r w:rsidRPr="00601450">
        <w:rPr>
          <w:rFonts w:ascii="Courier New" w:hAnsi="Courier New" w:cs="Courier New"/>
          <w:color w:val="0000FF"/>
          <w:sz w:val="20"/>
        </w:rPr>
        <w:t>modell VARCHAR2(20));</w:t>
      </w:r>
    </w:p>
    <w:p w14:paraId="41CEAE12" w14:textId="77777777" w:rsidR="00601450" w:rsidRPr="00601450" w:rsidRDefault="00601450" w:rsidP="00601450">
      <w:pPr>
        <w:rPr>
          <w:rFonts w:ascii="Courier New" w:hAnsi="Courier New" w:cs="Courier New"/>
          <w:color w:val="008000"/>
          <w:sz w:val="16"/>
          <w:szCs w:val="16"/>
        </w:rPr>
      </w:pPr>
      <w:r w:rsidRPr="00601450">
        <w:rPr>
          <w:rFonts w:ascii="Courier New" w:hAnsi="Courier New" w:cs="Courier New"/>
          <w:color w:val="008000"/>
          <w:sz w:val="16"/>
          <w:szCs w:val="16"/>
        </w:rPr>
        <w:t>-------------------------------------End copy and paste---------------------------------</w:t>
      </w:r>
    </w:p>
    <w:p w14:paraId="41CEAE13" w14:textId="77777777" w:rsidR="00601450" w:rsidRPr="00601450" w:rsidRDefault="00601450" w:rsidP="00C30FE1"/>
    <w:p w14:paraId="41CEAE14" w14:textId="77777777" w:rsidR="00601450" w:rsidRDefault="00601450" w:rsidP="00C30FE1">
      <w:r w:rsidRPr="00BC1E4A">
        <w:t>Skapa ett anonymt PLSQL-block som</w:t>
      </w:r>
      <w:r>
        <w:t xml:space="preserve"> kopierar över data från tabellerna bilägare och fordon till tabellen fartdåre. Ta bara med data där fordonets motorstyrka är hög</w:t>
      </w:r>
      <w:r w:rsidR="00137C10">
        <w:t>r</w:t>
      </w:r>
      <w:r>
        <w:t xml:space="preserve">e än 200 hästkrafter. Kolumnen </w:t>
      </w:r>
      <w:r w:rsidRPr="00601450">
        <w:rPr>
          <w:b/>
        </w:rPr>
        <w:t>fordon.hk</w:t>
      </w:r>
      <w:r>
        <w:t xml:space="preserve"> innehåller information om antal hästkrafter. Lös uppgiften genom att deklarera </w:t>
      </w:r>
      <w:r w:rsidRPr="00E101DE">
        <w:t>en</w:t>
      </w:r>
      <w:r w:rsidRPr="00E101DE">
        <w:rPr>
          <w:b/>
        </w:rPr>
        <w:t xml:space="preserve"> explicit cursor</w:t>
      </w:r>
      <w:r>
        <w:t>. Programmet skall skriva ut ett meddelande om att kopieringen är klar</w:t>
      </w:r>
      <w:r w:rsidR="00ED0C94">
        <w:t xml:space="preserve">. Transaktionerna skall ha gjort </w:t>
      </w:r>
      <w:r w:rsidR="00ED0C94" w:rsidRPr="00ED0C94">
        <w:rPr>
          <w:color w:val="0000FF"/>
        </w:rPr>
        <w:t>commit</w:t>
      </w:r>
      <w:r w:rsidR="00ED0C94">
        <w:t xml:space="preserve"> i programmet </w:t>
      </w:r>
      <w:r w:rsidR="00ED0C94" w:rsidRPr="00ED0C94">
        <w:rPr>
          <w:b/>
        </w:rPr>
        <w:t>innan</w:t>
      </w:r>
      <w:r w:rsidR="00ED0C94">
        <w:t xml:space="preserve"> utskriften </w:t>
      </w:r>
      <w:r w:rsidR="00ED0C94" w:rsidRPr="00ED0C94">
        <w:rPr>
          <w:b/>
        </w:rPr>
        <w:t>inträffar</w:t>
      </w:r>
      <w:r w:rsidR="00ED0C94">
        <w:t>. Rätt utskrift:</w:t>
      </w:r>
    </w:p>
    <w:p w14:paraId="41CEAE15" w14:textId="77777777" w:rsidR="00ED0C94" w:rsidRDefault="00ED0C94" w:rsidP="00C30FE1"/>
    <w:p w14:paraId="41CEAE16" w14:textId="77777777" w:rsidR="00ED0C94" w:rsidRPr="00ED0C94" w:rsidRDefault="00ED0C94" w:rsidP="00ED0C94">
      <w:pPr>
        <w:rPr>
          <w:rFonts w:ascii="Courier New" w:hAnsi="Courier New" w:cs="Courier New"/>
          <w:sz w:val="18"/>
          <w:szCs w:val="18"/>
        </w:rPr>
      </w:pPr>
      <w:r w:rsidRPr="00ED0C94">
        <w:rPr>
          <w:rFonts w:ascii="Courier New" w:hAnsi="Courier New" w:cs="Courier New"/>
          <w:sz w:val="18"/>
          <w:szCs w:val="18"/>
        </w:rPr>
        <w:t>Kopieringen är klar!</w:t>
      </w:r>
    </w:p>
    <w:p w14:paraId="41CEAE17" w14:textId="77777777" w:rsidR="00ED0C94" w:rsidRPr="00ED0C94" w:rsidRDefault="00ED0C94" w:rsidP="00ED0C94">
      <w:pPr>
        <w:rPr>
          <w:rFonts w:ascii="Courier New" w:hAnsi="Courier New" w:cs="Courier New"/>
          <w:sz w:val="18"/>
          <w:szCs w:val="18"/>
        </w:rPr>
      </w:pPr>
    </w:p>
    <w:p w14:paraId="41CEAE18" w14:textId="77777777" w:rsidR="00601450" w:rsidRPr="0083103B" w:rsidRDefault="00601450" w:rsidP="00C30FE1"/>
    <w:p w14:paraId="41CEAE19" w14:textId="77777777" w:rsidR="00601450" w:rsidRPr="00ED0C94" w:rsidRDefault="00ED0C94" w:rsidP="00C30FE1">
      <w:r w:rsidRPr="00ED0C94">
        <w:lastRenderedPageBreak/>
        <w:t xml:space="preserve">Rätt resultat från en </w:t>
      </w:r>
      <w:r w:rsidRPr="00ED0C94">
        <w:rPr>
          <w:b/>
          <w:i/>
        </w:rPr>
        <w:t>full table scan</w:t>
      </w:r>
      <w:r w:rsidRPr="00ED0C94">
        <w:t xml:space="preserve"> av tabellen fartdåre:</w:t>
      </w:r>
    </w:p>
    <w:p w14:paraId="41CEAE1A" w14:textId="77777777" w:rsidR="00ED0C94" w:rsidRDefault="00ED0C94" w:rsidP="00C30FE1"/>
    <w:p w14:paraId="41CEAE1B" w14:textId="77777777" w:rsidR="00ED0C94" w:rsidRPr="00ED0C94" w:rsidRDefault="00ED0C94" w:rsidP="00ED0C94">
      <w:pPr>
        <w:rPr>
          <w:rFonts w:ascii="Courier New" w:hAnsi="Courier New" w:cs="Courier New"/>
          <w:sz w:val="18"/>
          <w:szCs w:val="18"/>
        </w:rPr>
      </w:pPr>
      <w:r w:rsidRPr="00ED0C94">
        <w:rPr>
          <w:rFonts w:ascii="Courier New" w:hAnsi="Courier New" w:cs="Courier New"/>
          <w:sz w:val="18"/>
          <w:szCs w:val="18"/>
        </w:rPr>
        <w:t>SQL&gt; SELECT *</w:t>
      </w:r>
    </w:p>
    <w:p w14:paraId="41CEAE1C" w14:textId="77777777" w:rsidR="00ED0C94" w:rsidRPr="00ED0C94" w:rsidRDefault="00ED0C94" w:rsidP="00ED0C94">
      <w:pPr>
        <w:rPr>
          <w:rFonts w:ascii="Courier New" w:hAnsi="Courier New" w:cs="Courier New"/>
          <w:sz w:val="18"/>
          <w:szCs w:val="18"/>
        </w:rPr>
      </w:pPr>
      <w:r w:rsidRPr="00ED0C94">
        <w:rPr>
          <w:rFonts w:ascii="Courier New" w:hAnsi="Courier New" w:cs="Courier New"/>
          <w:sz w:val="18"/>
          <w:szCs w:val="18"/>
        </w:rPr>
        <w:t xml:space="preserve">  2  FROM fartdåre;</w:t>
      </w:r>
    </w:p>
    <w:p w14:paraId="41CEAE1D" w14:textId="77777777" w:rsidR="00ED0C94" w:rsidRPr="00ED0C94" w:rsidRDefault="00ED0C94" w:rsidP="00ED0C94">
      <w:pPr>
        <w:rPr>
          <w:rFonts w:ascii="Courier New" w:hAnsi="Courier New" w:cs="Courier New"/>
          <w:sz w:val="18"/>
          <w:szCs w:val="18"/>
        </w:rPr>
      </w:pPr>
    </w:p>
    <w:p w14:paraId="41CEAE1E" w14:textId="77777777" w:rsidR="00ED0C94" w:rsidRPr="00ED0C94" w:rsidRDefault="00ED0C94" w:rsidP="00ED0C94">
      <w:pPr>
        <w:rPr>
          <w:rFonts w:ascii="Courier New" w:hAnsi="Courier New" w:cs="Courier New"/>
          <w:sz w:val="18"/>
          <w:szCs w:val="18"/>
        </w:rPr>
      </w:pPr>
      <w:r w:rsidRPr="00ED0C94">
        <w:rPr>
          <w:rFonts w:ascii="Courier New" w:hAnsi="Courier New" w:cs="Courier New"/>
          <w:sz w:val="18"/>
          <w:szCs w:val="18"/>
        </w:rPr>
        <w:t xml:space="preserve">PNR         </w:t>
      </w:r>
      <w:r w:rsidR="00E81D99">
        <w:rPr>
          <w:rFonts w:ascii="Courier New" w:hAnsi="Courier New" w:cs="Courier New"/>
          <w:sz w:val="18"/>
          <w:szCs w:val="18"/>
        </w:rPr>
        <w:t xml:space="preserve">  </w:t>
      </w:r>
      <w:r w:rsidRPr="00ED0C94">
        <w:rPr>
          <w:rFonts w:ascii="Courier New" w:hAnsi="Courier New" w:cs="Courier New"/>
          <w:sz w:val="18"/>
          <w:szCs w:val="18"/>
        </w:rPr>
        <w:t>FNAMN     ENAMN         REGNR   TILLVERKARE   MODELL</w:t>
      </w:r>
    </w:p>
    <w:p w14:paraId="41CEAE1F" w14:textId="77777777" w:rsidR="00ED0C94" w:rsidRPr="00ED0C94" w:rsidRDefault="00ED0C94" w:rsidP="00ED0C94">
      <w:pPr>
        <w:rPr>
          <w:rFonts w:ascii="Courier New" w:hAnsi="Courier New" w:cs="Courier New"/>
          <w:sz w:val="18"/>
          <w:szCs w:val="18"/>
        </w:rPr>
      </w:pPr>
      <w:r w:rsidRPr="00ED0C94">
        <w:rPr>
          <w:rFonts w:ascii="Courier New" w:hAnsi="Courier New" w:cs="Courier New"/>
          <w:sz w:val="18"/>
          <w:szCs w:val="18"/>
        </w:rPr>
        <w:t>-----------</w:t>
      </w:r>
      <w:r w:rsidR="00E81D99">
        <w:rPr>
          <w:rFonts w:ascii="Courier New" w:hAnsi="Courier New" w:cs="Courier New"/>
          <w:sz w:val="18"/>
          <w:szCs w:val="18"/>
        </w:rPr>
        <w:t>--</w:t>
      </w:r>
      <w:r w:rsidRPr="00ED0C94">
        <w:rPr>
          <w:rFonts w:ascii="Courier New" w:hAnsi="Courier New" w:cs="Courier New"/>
          <w:sz w:val="18"/>
          <w:szCs w:val="18"/>
        </w:rPr>
        <w:t xml:space="preserve"> ------------ -------------------- ------ ------------- ------</w:t>
      </w:r>
    </w:p>
    <w:p w14:paraId="41CEAE20" w14:textId="77777777" w:rsidR="00ED0C94" w:rsidRPr="00ED0C94" w:rsidRDefault="00E81D99" w:rsidP="00ED0C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ED0C94" w:rsidRPr="00ED0C94">
        <w:rPr>
          <w:rFonts w:ascii="Courier New" w:hAnsi="Courier New" w:cs="Courier New"/>
          <w:sz w:val="18"/>
          <w:szCs w:val="18"/>
        </w:rPr>
        <w:t>490321-7899 hans      rosenboll     ptg889  fiat          excel</w:t>
      </w:r>
    </w:p>
    <w:p w14:paraId="41CEAE21" w14:textId="77777777" w:rsidR="00ED0C94" w:rsidRPr="00ED0C94" w:rsidRDefault="00E81D99" w:rsidP="00ED0C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ED0C94" w:rsidRPr="00ED0C94">
        <w:rPr>
          <w:rFonts w:ascii="Courier New" w:hAnsi="Courier New" w:cs="Courier New"/>
          <w:sz w:val="18"/>
          <w:szCs w:val="18"/>
        </w:rPr>
        <w:t>650823-7999 roger     nyberg        rog589  saab          900 talladega</w:t>
      </w:r>
    </w:p>
    <w:p w14:paraId="41CEAE22" w14:textId="77777777" w:rsidR="00ED0C94" w:rsidRPr="00ED0C94" w:rsidRDefault="00E81D99" w:rsidP="00ED0C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ED0C94" w:rsidRPr="00ED0C94">
        <w:rPr>
          <w:rFonts w:ascii="Courier New" w:hAnsi="Courier New" w:cs="Courier New"/>
          <w:sz w:val="18"/>
          <w:szCs w:val="18"/>
        </w:rPr>
        <w:t>690321-7898 ollas     bullas        ola774  mb            e420</w:t>
      </w:r>
    </w:p>
    <w:p w14:paraId="41CEAE23" w14:textId="77777777" w:rsidR="00ED0C94" w:rsidRPr="00ED0C94" w:rsidRDefault="00E81D99" w:rsidP="00ED0C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ED0C94" w:rsidRPr="00ED0C94">
        <w:rPr>
          <w:rFonts w:ascii="Courier New" w:hAnsi="Courier New" w:cs="Courier New"/>
          <w:sz w:val="18"/>
          <w:szCs w:val="18"/>
        </w:rPr>
        <w:t>610321-4299 rollf     ekengren      dde411  saab          9000 aero</w:t>
      </w:r>
    </w:p>
    <w:p w14:paraId="41CEAE24" w14:textId="77777777" w:rsidR="00ED0C94" w:rsidRDefault="00E81D99" w:rsidP="00ED0C9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  <w:r w:rsidR="00ED0C94" w:rsidRPr="00ED0C94">
        <w:rPr>
          <w:rFonts w:ascii="Courier New" w:hAnsi="Courier New" w:cs="Courier New"/>
          <w:sz w:val="18"/>
          <w:szCs w:val="18"/>
        </w:rPr>
        <w:t xml:space="preserve">810321-7199 maria     stjärnkvist  </w:t>
      </w:r>
      <w:r w:rsidR="00ED0C94">
        <w:rPr>
          <w:rFonts w:ascii="Courier New" w:hAnsi="Courier New" w:cs="Courier New"/>
          <w:sz w:val="18"/>
          <w:szCs w:val="18"/>
        </w:rPr>
        <w:t xml:space="preserve"> </w:t>
      </w:r>
      <w:r w:rsidR="00ED0C94" w:rsidRPr="00ED0C94">
        <w:rPr>
          <w:rFonts w:ascii="Courier New" w:hAnsi="Courier New" w:cs="Courier New"/>
          <w:sz w:val="18"/>
          <w:szCs w:val="18"/>
        </w:rPr>
        <w:t xml:space="preserve">ser478 </w:t>
      </w:r>
      <w:r w:rsidR="00ED0C94">
        <w:rPr>
          <w:rFonts w:ascii="Courier New" w:hAnsi="Courier New" w:cs="Courier New"/>
          <w:sz w:val="18"/>
          <w:szCs w:val="18"/>
        </w:rPr>
        <w:t xml:space="preserve"> </w:t>
      </w:r>
      <w:r w:rsidR="00ED0C94" w:rsidRPr="00ED0C94">
        <w:rPr>
          <w:rFonts w:ascii="Courier New" w:hAnsi="Courier New" w:cs="Courier New"/>
          <w:sz w:val="18"/>
          <w:szCs w:val="18"/>
        </w:rPr>
        <w:t xml:space="preserve">audi </w:t>
      </w:r>
      <w:r w:rsidR="00ED0C94">
        <w:rPr>
          <w:rFonts w:ascii="Courier New" w:hAnsi="Courier New" w:cs="Courier New"/>
          <w:sz w:val="18"/>
          <w:szCs w:val="18"/>
        </w:rPr>
        <w:t xml:space="preserve">         </w:t>
      </w:r>
      <w:r w:rsidR="00ED0C94" w:rsidRPr="00ED0C94">
        <w:rPr>
          <w:rFonts w:ascii="Courier New" w:hAnsi="Courier New" w:cs="Courier New"/>
          <w:sz w:val="18"/>
          <w:szCs w:val="18"/>
        </w:rPr>
        <w:t>tt</w:t>
      </w:r>
    </w:p>
    <w:p w14:paraId="41CEAE25" w14:textId="77777777" w:rsidR="0099225C" w:rsidRDefault="0099225C" w:rsidP="00ED0C94">
      <w:pPr>
        <w:rPr>
          <w:rFonts w:ascii="Courier New" w:hAnsi="Courier New" w:cs="Courier New"/>
          <w:sz w:val="18"/>
          <w:szCs w:val="18"/>
        </w:rPr>
      </w:pPr>
    </w:p>
    <w:p w14:paraId="41CEAE26" w14:textId="77777777" w:rsidR="0099225C" w:rsidRPr="00ED0C94" w:rsidRDefault="0099225C" w:rsidP="00ED0C94">
      <w:pPr>
        <w:rPr>
          <w:rFonts w:ascii="Courier New" w:hAnsi="Courier New" w:cs="Courier New"/>
          <w:sz w:val="18"/>
          <w:szCs w:val="18"/>
        </w:rPr>
      </w:pPr>
    </w:p>
    <w:p w14:paraId="41CEAE27" w14:textId="77777777" w:rsidR="00601450" w:rsidRPr="00ED0C94" w:rsidRDefault="00601450" w:rsidP="00C30FE1"/>
    <w:p w14:paraId="41CEAE2B" w14:textId="0E38BA2E" w:rsidR="00C77E45" w:rsidRPr="006228FD" w:rsidRDefault="00C77E45" w:rsidP="00C30FE1">
      <w:pPr>
        <w:rPr>
          <w:b/>
        </w:rPr>
      </w:pPr>
    </w:p>
    <w:sectPr w:rsidR="00C77E45" w:rsidRPr="006228FD" w:rsidSect="006B35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BAE1" w14:textId="77777777" w:rsidR="006E34F7" w:rsidRDefault="006E34F7">
      <w:r>
        <w:separator/>
      </w:r>
    </w:p>
  </w:endnote>
  <w:endnote w:type="continuationSeparator" w:id="0">
    <w:p w14:paraId="7637FB05" w14:textId="77777777" w:rsidR="006E34F7" w:rsidRDefault="006E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22DA" w14:textId="77777777" w:rsidR="002803FE" w:rsidRDefault="002803FE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AE3A" w14:textId="77777777" w:rsidR="004A41D3" w:rsidRPr="004A41D3" w:rsidRDefault="00FC457E" w:rsidP="004A41D3">
    <w:pPr>
      <w:pStyle w:val="Sidfot"/>
      <w:jc w:val="center"/>
      <w:rPr>
        <w:sz w:val="20"/>
      </w:rPr>
    </w:pPr>
    <w:r w:rsidRPr="004A41D3">
      <w:rPr>
        <w:rStyle w:val="Sidnummer"/>
        <w:sz w:val="20"/>
      </w:rPr>
      <w:fldChar w:fldCharType="begin"/>
    </w:r>
    <w:r w:rsidR="004A41D3" w:rsidRPr="004A41D3">
      <w:rPr>
        <w:rStyle w:val="Sidnummer"/>
        <w:sz w:val="20"/>
      </w:rPr>
      <w:instrText xml:space="preserve"> PAGE </w:instrText>
    </w:r>
    <w:r w:rsidRPr="004A41D3">
      <w:rPr>
        <w:rStyle w:val="Sidnummer"/>
        <w:sz w:val="20"/>
      </w:rPr>
      <w:fldChar w:fldCharType="separate"/>
    </w:r>
    <w:r w:rsidR="00137C10">
      <w:rPr>
        <w:rStyle w:val="Sidnummer"/>
        <w:noProof/>
        <w:sz w:val="20"/>
      </w:rPr>
      <w:t>4</w:t>
    </w:r>
    <w:r w:rsidRPr="004A41D3">
      <w:rPr>
        <w:rStyle w:val="Sidnummer"/>
        <w:sz w:val="20"/>
      </w:rPr>
      <w:fldChar w:fldCharType="end"/>
    </w:r>
    <w:r w:rsidR="004A41D3" w:rsidRPr="004A41D3">
      <w:rPr>
        <w:rStyle w:val="Sidnummer"/>
        <w:sz w:val="20"/>
      </w:rPr>
      <w:t>(</w:t>
    </w:r>
    <w:r w:rsidRPr="004A41D3">
      <w:rPr>
        <w:rStyle w:val="Sidnummer"/>
        <w:sz w:val="20"/>
      </w:rPr>
      <w:fldChar w:fldCharType="begin"/>
    </w:r>
    <w:r w:rsidR="004A41D3" w:rsidRPr="004A41D3">
      <w:rPr>
        <w:rStyle w:val="Sidnummer"/>
        <w:sz w:val="20"/>
      </w:rPr>
      <w:instrText xml:space="preserve"> NUMPAGES </w:instrText>
    </w:r>
    <w:r w:rsidRPr="004A41D3">
      <w:rPr>
        <w:rStyle w:val="Sidnummer"/>
        <w:sz w:val="20"/>
      </w:rPr>
      <w:fldChar w:fldCharType="separate"/>
    </w:r>
    <w:r w:rsidR="00137C10">
      <w:rPr>
        <w:rStyle w:val="Sidnummer"/>
        <w:noProof/>
        <w:sz w:val="20"/>
      </w:rPr>
      <w:t>4</w:t>
    </w:r>
    <w:r w:rsidRPr="004A41D3">
      <w:rPr>
        <w:rStyle w:val="Sidnummer"/>
        <w:sz w:val="20"/>
      </w:rPr>
      <w:fldChar w:fldCharType="end"/>
    </w:r>
    <w:r w:rsidR="004A41D3" w:rsidRPr="004A41D3">
      <w:rPr>
        <w:rStyle w:val="Sidnummer"/>
        <w:sz w:val="20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A883" w14:textId="77777777" w:rsidR="002803FE" w:rsidRDefault="002803F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ED46" w14:textId="77777777" w:rsidR="006E34F7" w:rsidRDefault="006E34F7">
      <w:r>
        <w:separator/>
      </w:r>
    </w:p>
  </w:footnote>
  <w:footnote w:type="continuationSeparator" w:id="0">
    <w:p w14:paraId="117C6698" w14:textId="77777777" w:rsidR="006E34F7" w:rsidRDefault="006E3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87EC" w14:textId="77777777" w:rsidR="002803FE" w:rsidRDefault="002803FE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1321"/>
      <w:gridCol w:w="3912"/>
      <w:gridCol w:w="5233"/>
    </w:tblGrid>
    <w:tr w:rsidR="004A41D3" w14:paraId="41CEAE33" w14:textId="77777777" w:rsidTr="00F87D73">
      <w:tc>
        <w:tcPr>
          <w:tcW w:w="631" w:type="pct"/>
        </w:tcPr>
        <w:p w14:paraId="41CEAE31" w14:textId="77777777" w:rsidR="004A41D3" w:rsidRDefault="00CE7BA4">
          <w:pPr>
            <w:pStyle w:val="Sidhuvud"/>
          </w:pPr>
          <w:r>
            <w:rPr>
              <w:noProof/>
            </w:rPr>
            <w:drawing>
              <wp:inline distT="0" distB="0" distL="0" distR="0" wp14:anchorId="41CEAE3D" wp14:editId="41CEAE3E">
                <wp:extent cx="552450" cy="695325"/>
                <wp:effectExtent l="0" t="0" r="0" b="9525"/>
                <wp:docPr id="1" name="Bild 1" descr="loggaH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gaH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9" w:type="pct"/>
          <w:gridSpan w:val="2"/>
        </w:tcPr>
        <w:p w14:paraId="41CEAE32" w14:textId="55E1A489" w:rsidR="004A41D3" w:rsidRPr="00F87D73" w:rsidRDefault="00D64859" w:rsidP="004A41D3">
          <w:pPr>
            <w:pStyle w:val="Sidhuvud"/>
            <w:rPr>
              <w:sz w:val="20"/>
            </w:rPr>
          </w:pPr>
          <w:r>
            <w:rPr>
              <w:sz w:val="20"/>
            </w:rPr>
            <w:t>Databaskursen. Labben senast uppdaterad 20</w:t>
          </w:r>
          <w:r w:rsidR="00F644F5">
            <w:rPr>
              <w:sz w:val="20"/>
            </w:rPr>
            <w:t>2</w:t>
          </w:r>
          <w:r w:rsidR="002803FE">
            <w:rPr>
              <w:sz w:val="20"/>
            </w:rPr>
            <w:t>3</w:t>
          </w:r>
          <w:r>
            <w:rPr>
              <w:sz w:val="20"/>
            </w:rPr>
            <w:t>-0</w:t>
          </w:r>
          <w:r w:rsidR="002803FE">
            <w:rPr>
              <w:sz w:val="20"/>
            </w:rPr>
            <w:t>9</w:t>
          </w:r>
          <w:r>
            <w:rPr>
              <w:sz w:val="20"/>
            </w:rPr>
            <w:t>-</w:t>
          </w:r>
          <w:r w:rsidR="002803FE">
            <w:rPr>
              <w:sz w:val="20"/>
            </w:rPr>
            <w:t>05</w:t>
          </w:r>
        </w:p>
      </w:tc>
    </w:tr>
    <w:tr w:rsidR="004A41D3" w14:paraId="41CEAE37" w14:textId="77777777" w:rsidTr="00F87D73">
      <w:tc>
        <w:tcPr>
          <w:tcW w:w="2500" w:type="pct"/>
          <w:gridSpan w:val="2"/>
        </w:tcPr>
        <w:p w14:paraId="41CEAE34" w14:textId="77777777" w:rsidR="004A41D3" w:rsidRPr="00F87D73" w:rsidRDefault="004A41D3">
          <w:pPr>
            <w:pStyle w:val="Sidhuvud"/>
            <w:rPr>
              <w:sz w:val="20"/>
            </w:rPr>
          </w:pPr>
        </w:p>
        <w:p w14:paraId="41CEAE35" w14:textId="77777777" w:rsidR="004A41D3" w:rsidRPr="00F87D73" w:rsidRDefault="004A41D3">
          <w:pPr>
            <w:pStyle w:val="Sidhuvud"/>
            <w:rPr>
              <w:sz w:val="20"/>
            </w:rPr>
          </w:pPr>
          <w:r w:rsidRPr="00F87D73">
            <w:rPr>
              <w:sz w:val="20"/>
            </w:rPr>
            <w:t>Kursansvarig: Pär Douhan</w:t>
          </w:r>
        </w:p>
      </w:tc>
      <w:tc>
        <w:tcPr>
          <w:tcW w:w="2500" w:type="pct"/>
        </w:tcPr>
        <w:p w14:paraId="41CEAE36" w14:textId="77777777" w:rsidR="004A41D3" w:rsidRDefault="004A41D3">
          <w:pPr>
            <w:pStyle w:val="Sidhuvud"/>
          </w:pPr>
        </w:p>
      </w:tc>
    </w:tr>
  </w:tbl>
  <w:p w14:paraId="41CEAE38" w14:textId="77777777" w:rsidR="004A41D3" w:rsidRDefault="004A41D3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27BC" w14:textId="77777777" w:rsidR="002803FE" w:rsidRDefault="002803F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35AA"/>
    <w:multiLevelType w:val="hybridMultilevel"/>
    <w:tmpl w:val="18526F1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957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52"/>
    <w:rsid w:val="0000560B"/>
    <w:rsid w:val="00016ECE"/>
    <w:rsid w:val="0002683E"/>
    <w:rsid w:val="00034AC8"/>
    <w:rsid w:val="0004277B"/>
    <w:rsid w:val="00055B93"/>
    <w:rsid w:val="00081EEF"/>
    <w:rsid w:val="000B5660"/>
    <w:rsid w:val="000C7059"/>
    <w:rsid w:val="000D1A04"/>
    <w:rsid w:val="000D6A64"/>
    <w:rsid w:val="000F42C6"/>
    <w:rsid w:val="000F4FB9"/>
    <w:rsid w:val="000F586A"/>
    <w:rsid w:val="00101CD9"/>
    <w:rsid w:val="00137C10"/>
    <w:rsid w:val="00141001"/>
    <w:rsid w:val="00155E1B"/>
    <w:rsid w:val="0016486F"/>
    <w:rsid w:val="001730FB"/>
    <w:rsid w:val="001825B7"/>
    <w:rsid w:val="00196E7B"/>
    <w:rsid w:val="001B457D"/>
    <w:rsid w:val="001C3607"/>
    <w:rsid w:val="001D161C"/>
    <w:rsid w:val="001D6228"/>
    <w:rsid w:val="001F2051"/>
    <w:rsid w:val="001F665E"/>
    <w:rsid w:val="00223FA3"/>
    <w:rsid w:val="00230B43"/>
    <w:rsid w:val="00232C5D"/>
    <w:rsid w:val="002803FE"/>
    <w:rsid w:val="002946E5"/>
    <w:rsid w:val="002A284E"/>
    <w:rsid w:val="002E0B50"/>
    <w:rsid w:val="002E1230"/>
    <w:rsid w:val="0032192D"/>
    <w:rsid w:val="00325A05"/>
    <w:rsid w:val="003912AD"/>
    <w:rsid w:val="003B0898"/>
    <w:rsid w:val="003C2068"/>
    <w:rsid w:val="003C52FD"/>
    <w:rsid w:val="003D7652"/>
    <w:rsid w:val="003E676C"/>
    <w:rsid w:val="00413C03"/>
    <w:rsid w:val="00424A69"/>
    <w:rsid w:val="00473708"/>
    <w:rsid w:val="004826FA"/>
    <w:rsid w:val="004858EE"/>
    <w:rsid w:val="0048765A"/>
    <w:rsid w:val="004906FC"/>
    <w:rsid w:val="004A41D3"/>
    <w:rsid w:val="004B62AF"/>
    <w:rsid w:val="004B7467"/>
    <w:rsid w:val="004D1442"/>
    <w:rsid w:val="004D6FDA"/>
    <w:rsid w:val="00520356"/>
    <w:rsid w:val="0052466D"/>
    <w:rsid w:val="0054316B"/>
    <w:rsid w:val="00555974"/>
    <w:rsid w:val="00567E91"/>
    <w:rsid w:val="005956E1"/>
    <w:rsid w:val="005A5B8F"/>
    <w:rsid w:val="005B2E70"/>
    <w:rsid w:val="005B3B09"/>
    <w:rsid w:val="005D2CEA"/>
    <w:rsid w:val="005F212A"/>
    <w:rsid w:val="00601450"/>
    <w:rsid w:val="00605F8E"/>
    <w:rsid w:val="006075EE"/>
    <w:rsid w:val="00612446"/>
    <w:rsid w:val="006228FD"/>
    <w:rsid w:val="00652C59"/>
    <w:rsid w:val="00672E76"/>
    <w:rsid w:val="006A7528"/>
    <w:rsid w:val="006B35BB"/>
    <w:rsid w:val="006C6E82"/>
    <w:rsid w:val="006E1C65"/>
    <w:rsid w:val="006E25B5"/>
    <w:rsid w:val="006E34F7"/>
    <w:rsid w:val="006F189C"/>
    <w:rsid w:val="006F2902"/>
    <w:rsid w:val="006F69C4"/>
    <w:rsid w:val="00722755"/>
    <w:rsid w:val="00737AAA"/>
    <w:rsid w:val="00746C05"/>
    <w:rsid w:val="00760367"/>
    <w:rsid w:val="00764706"/>
    <w:rsid w:val="007754B0"/>
    <w:rsid w:val="00776711"/>
    <w:rsid w:val="007806EC"/>
    <w:rsid w:val="00785641"/>
    <w:rsid w:val="007A0FA8"/>
    <w:rsid w:val="007B1FC8"/>
    <w:rsid w:val="007C49F5"/>
    <w:rsid w:val="008059AF"/>
    <w:rsid w:val="00814E05"/>
    <w:rsid w:val="0083103B"/>
    <w:rsid w:val="0083211E"/>
    <w:rsid w:val="008431B7"/>
    <w:rsid w:val="008641F4"/>
    <w:rsid w:val="0087154B"/>
    <w:rsid w:val="00873F9C"/>
    <w:rsid w:val="00892BDE"/>
    <w:rsid w:val="00894C2E"/>
    <w:rsid w:val="008A1D47"/>
    <w:rsid w:val="008A4052"/>
    <w:rsid w:val="008C49CE"/>
    <w:rsid w:val="008D54EF"/>
    <w:rsid w:val="008D58AD"/>
    <w:rsid w:val="008E5F37"/>
    <w:rsid w:val="0091294D"/>
    <w:rsid w:val="0091466D"/>
    <w:rsid w:val="009229E4"/>
    <w:rsid w:val="00931052"/>
    <w:rsid w:val="009310BD"/>
    <w:rsid w:val="009315A6"/>
    <w:rsid w:val="00943827"/>
    <w:rsid w:val="009500F0"/>
    <w:rsid w:val="00955347"/>
    <w:rsid w:val="00957FBE"/>
    <w:rsid w:val="00982356"/>
    <w:rsid w:val="00982744"/>
    <w:rsid w:val="0099225C"/>
    <w:rsid w:val="009B7866"/>
    <w:rsid w:val="009C2062"/>
    <w:rsid w:val="009D0533"/>
    <w:rsid w:val="009D08DA"/>
    <w:rsid w:val="009E3101"/>
    <w:rsid w:val="009E6730"/>
    <w:rsid w:val="009F3F8D"/>
    <w:rsid w:val="00A03E3D"/>
    <w:rsid w:val="00A17BDA"/>
    <w:rsid w:val="00A66BF7"/>
    <w:rsid w:val="00A6760E"/>
    <w:rsid w:val="00A851F1"/>
    <w:rsid w:val="00A91722"/>
    <w:rsid w:val="00AB3DDF"/>
    <w:rsid w:val="00AB4774"/>
    <w:rsid w:val="00AE4573"/>
    <w:rsid w:val="00AE6220"/>
    <w:rsid w:val="00AF354C"/>
    <w:rsid w:val="00B04EC6"/>
    <w:rsid w:val="00B17158"/>
    <w:rsid w:val="00B330CB"/>
    <w:rsid w:val="00B64CCB"/>
    <w:rsid w:val="00B72201"/>
    <w:rsid w:val="00B84F0A"/>
    <w:rsid w:val="00B938E9"/>
    <w:rsid w:val="00B944A8"/>
    <w:rsid w:val="00BA7A1B"/>
    <w:rsid w:val="00BB5908"/>
    <w:rsid w:val="00BC1E4A"/>
    <w:rsid w:val="00BE6C46"/>
    <w:rsid w:val="00BE7040"/>
    <w:rsid w:val="00C133F4"/>
    <w:rsid w:val="00C30FE1"/>
    <w:rsid w:val="00C472D6"/>
    <w:rsid w:val="00C53878"/>
    <w:rsid w:val="00C77E45"/>
    <w:rsid w:val="00CA6AA4"/>
    <w:rsid w:val="00CD0415"/>
    <w:rsid w:val="00CE1B05"/>
    <w:rsid w:val="00CE1E35"/>
    <w:rsid w:val="00CE22C5"/>
    <w:rsid w:val="00CE7BA4"/>
    <w:rsid w:val="00D25E2D"/>
    <w:rsid w:val="00D379BD"/>
    <w:rsid w:val="00D457B2"/>
    <w:rsid w:val="00D60F21"/>
    <w:rsid w:val="00D6206D"/>
    <w:rsid w:val="00D64859"/>
    <w:rsid w:val="00D81D2B"/>
    <w:rsid w:val="00D8689D"/>
    <w:rsid w:val="00D873D2"/>
    <w:rsid w:val="00D90BED"/>
    <w:rsid w:val="00DB1ABB"/>
    <w:rsid w:val="00DD3FD8"/>
    <w:rsid w:val="00DE53F5"/>
    <w:rsid w:val="00DF2B54"/>
    <w:rsid w:val="00E037EE"/>
    <w:rsid w:val="00E101DE"/>
    <w:rsid w:val="00E201D1"/>
    <w:rsid w:val="00E44E27"/>
    <w:rsid w:val="00E81D99"/>
    <w:rsid w:val="00E84431"/>
    <w:rsid w:val="00ED0C94"/>
    <w:rsid w:val="00ED3213"/>
    <w:rsid w:val="00F1428D"/>
    <w:rsid w:val="00F145FD"/>
    <w:rsid w:val="00F218B9"/>
    <w:rsid w:val="00F426C9"/>
    <w:rsid w:val="00F44B46"/>
    <w:rsid w:val="00F644F5"/>
    <w:rsid w:val="00F67890"/>
    <w:rsid w:val="00F7113D"/>
    <w:rsid w:val="00F755AE"/>
    <w:rsid w:val="00F84365"/>
    <w:rsid w:val="00F87D73"/>
    <w:rsid w:val="00FB01AC"/>
    <w:rsid w:val="00FC457E"/>
    <w:rsid w:val="00FE4DF6"/>
    <w:rsid w:val="00FE5E6C"/>
    <w:rsid w:val="00FE6FD1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1CEAD8B"/>
  <w15:docId w15:val="{B27C7E66-D21D-449F-B17E-E9F7FFB3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21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autoRedefine/>
    <w:qFormat/>
    <w:rsid w:val="00D60F21"/>
    <w:pPr>
      <w:keepNext/>
      <w:spacing w:before="100" w:beforeAutospacing="1" w:after="480"/>
      <w:outlineLvl w:val="0"/>
    </w:pPr>
    <w:rPr>
      <w:rFonts w:ascii="Microsoft Sans Serif" w:hAnsi="Microsoft Sans Serif" w:cs="Tahoma"/>
      <w:kern w:val="28"/>
      <w:sz w:val="44"/>
    </w:rPr>
  </w:style>
  <w:style w:type="paragraph" w:styleId="Rubrik2">
    <w:name w:val="heading 2"/>
    <w:basedOn w:val="Normal"/>
    <w:next w:val="Normal"/>
    <w:autoRedefine/>
    <w:qFormat/>
    <w:rsid w:val="00D60F21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Rubrik3">
    <w:name w:val="heading 3"/>
    <w:basedOn w:val="Normal"/>
    <w:next w:val="Normal"/>
    <w:autoRedefine/>
    <w:qFormat/>
    <w:rsid w:val="00D60F21"/>
    <w:pPr>
      <w:keepNext/>
      <w:spacing w:before="360" w:after="120"/>
      <w:outlineLvl w:val="2"/>
    </w:pPr>
    <w:rPr>
      <w:rFonts w:ascii="Microsoft Sans Serif" w:hAnsi="Microsoft Sans Serif"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ntafrga">
    <w:name w:val="Tentafråga"/>
    <w:basedOn w:val="Normal"/>
    <w:rsid w:val="00D60F21"/>
    <w:pPr>
      <w:spacing w:before="240" w:after="120"/>
    </w:pPr>
    <w:rPr>
      <w:rFonts w:ascii="Comic Sans MS" w:hAnsi="Comic Sans MS"/>
      <w:b/>
      <w:sz w:val="28"/>
    </w:rPr>
  </w:style>
  <w:style w:type="paragraph" w:customStyle="1" w:styleId="Figurtext">
    <w:name w:val="Figurtext"/>
    <w:basedOn w:val="Normal"/>
    <w:rsid w:val="00D60F21"/>
    <w:pPr>
      <w:ind w:left="480" w:hanging="480"/>
    </w:pPr>
    <w:rPr>
      <w:i/>
      <w:sz w:val="20"/>
      <w:lang w:val="en-GB"/>
    </w:rPr>
  </w:style>
  <w:style w:type="paragraph" w:customStyle="1" w:styleId="Textruta">
    <w:name w:val="Textruta"/>
    <w:basedOn w:val="Normal"/>
    <w:rsid w:val="00D60F21"/>
    <w:rPr>
      <w:rFonts w:ascii="Tahoma" w:hAnsi="Tahoma"/>
      <w:sz w:val="20"/>
    </w:rPr>
  </w:style>
  <w:style w:type="character" w:styleId="Hyperlnk">
    <w:name w:val="Hyperlink"/>
    <w:rsid w:val="004B62AF"/>
    <w:rPr>
      <w:color w:val="0000FF"/>
      <w:u w:val="single"/>
    </w:rPr>
  </w:style>
  <w:style w:type="paragraph" w:styleId="Sidhuvud">
    <w:name w:val="header"/>
    <w:basedOn w:val="Normal"/>
    <w:link w:val="SidhuvudChar"/>
    <w:rsid w:val="004A41D3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4A41D3"/>
    <w:pPr>
      <w:tabs>
        <w:tab w:val="center" w:pos="4536"/>
        <w:tab w:val="right" w:pos="9072"/>
      </w:tabs>
    </w:pPr>
  </w:style>
  <w:style w:type="table" w:styleId="Tabellrutnt">
    <w:name w:val="Table Grid"/>
    <w:basedOn w:val="Normaltabell"/>
    <w:rsid w:val="004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A41D3"/>
  </w:style>
  <w:style w:type="character" w:customStyle="1" w:styleId="SidhuvudChar">
    <w:name w:val="Sidhuvud Char"/>
    <w:link w:val="Sidhuvud"/>
    <w:rsid w:val="009F3F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lle\Application%20Data\Microsoft\Mallar\Erik%20Wall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Erik Walla.dot</Template>
  <TotalTime>14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IKB025 - Labb 4</vt:lpstr>
    </vt:vector>
  </TitlesOfParts>
  <Company>Högskolan Dalarna</Company>
  <LinksUpToDate>false</LinksUpToDate>
  <CharactersWithSpaces>7102</CharactersWithSpaces>
  <SharedDoc>false</SharedDoc>
  <HLinks>
    <vt:vector size="6" baseType="variant">
      <vt:variant>
        <vt:i4>5374056</vt:i4>
      </vt:variant>
      <vt:variant>
        <vt:i4>0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IKB025 - Labb 4</dc:title>
  <dc:subject>Informatik</dc:subject>
  <dc:creator>Pär Douhan</dc:creator>
  <cp:lastModifiedBy>Pär Douhan (HDa)</cp:lastModifiedBy>
  <cp:revision>12</cp:revision>
  <cp:lastPrinted>2004-09-21T16:41:00Z</cp:lastPrinted>
  <dcterms:created xsi:type="dcterms:W3CDTF">2018-04-26T12:50:00Z</dcterms:created>
  <dcterms:modified xsi:type="dcterms:W3CDTF">2023-09-05T20:05:00Z</dcterms:modified>
</cp:coreProperties>
</file>